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ACD" w:rsidRDefault="005C1ACD" w:rsidP="007F33A3">
      <w:pPr>
        <w:jc w:val="center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329"/>
        <w:gridCol w:w="4476"/>
        <w:gridCol w:w="1027"/>
      </w:tblGrid>
      <w:tr w:rsidR="005C1ACD" w:rsidRPr="00E70599" w:rsidTr="00E70599"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rFonts w:hint="eastAsia"/>
                <w:kern w:val="0"/>
                <w:sz w:val="20"/>
              </w:rPr>
              <w:t>版本号</w:t>
            </w: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rFonts w:hint="eastAsia"/>
                <w:kern w:val="0"/>
                <w:sz w:val="20"/>
              </w:rPr>
              <w:t>更新日期</w:t>
            </w: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rFonts w:hint="eastAsia"/>
                <w:kern w:val="0"/>
                <w:sz w:val="20"/>
              </w:rPr>
              <w:t>更新说明</w:t>
            </w: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kern w:val="0"/>
                <w:sz w:val="20"/>
              </w:rPr>
              <w:t>1.0</w:t>
            </w:r>
          </w:p>
        </w:tc>
        <w:tc>
          <w:tcPr>
            <w:tcW w:w="1329" w:type="dxa"/>
          </w:tcPr>
          <w:p w:rsidR="005C1ACD" w:rsidRPr="00E70599" w:rsidRDefault="005C1ACD" w:rsidP="007F33A3">
            <w:pPr>
              <w:rPr>
                <w:kern w:val="0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1"/>
                <w:attr w:name="Year" w:val="2019"/>
              </w:smartTagPr>
              <w:r w:rsidRPr="00E70599">
                <w:rPr>
                  <w:kern w:val="0"/>
                  <w:sz w:val="20"/>
                </w:rPr>
                <w:t>2019-11-9</w:t>
              </w:r>
            </w:smartTag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kern w:val="0"/>
                <w:sz w:val="20"/>
              </w:rPr>
              <w:t>Initial</w:t>
            </w: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  <w:r w:rsidRPr="00E70599">
              <w:rPr>
                <w:rFonts w:hint="eastAsia"/>
                <w:kern w:val="0"/>
                <w:sz w:val="20"/>
              </w:rPr>
              <w:t>王伟</w:t>
            </w: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7F33A3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  <w:tr w:rsidR="005C1ACD" w:rsidRPr="00E70599" w:rsidTr="00E70599">
        <w:trPr>
          <w:trHeight w:val="90"/>
        </w:trPr>
        <w:tc>
          <w:tcPr>
            <w:tcW w:w="1704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1329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  <w:tc>
          <w:tcPr>
            <w:tcW w:w="4476" w:type="dxa"/>
          </w:tcPr>
          <w:p w:rsidR="005C1ACD" w:rsidRPr="00E70599" w:rsidRDefault="005C1ACD" w:rsidP="007F33A3">
            <w:pPr>
              <w:rPr>
                <w:kern w:val="0"/>
                <w:sz w:val="20"/>
              </w:rPr>
            </w:pPr>
          </w:p>
        </w:tc>
        <w:tc>
          <w:tcPr>
            <w:tcW w:w="1027" w:type="dxa"/>
          </w:tcPr>
          <w:p w:rsidR="005C1ACD" w:rsidRPr="00E70599" w:rsidRDefault="005C1ACD" w:rsidP="00BD7FAB">
            <w:pPr>
              <w:rPr>
                <w:kern w:val="0"/>
                <w:sz w:val="20"/>
              </w:rPr>
            </w:pPr>
          </w:p>
        </w:tc>
      </w:tr>
    </w:tbl>
    <w:p w:rsidR="005C1ACD" w:rsidRDefault="005C1ACD" w:rsidP="007F33A3"/>
    <w:p w:rsidR="005C1ACD" w:rsidRDefault="005C1ACD" w:rsidP="007F33A3">
      <w:pPr>
        <w:widowControl/>
        <w:jc w:val="left"/>
      </w:pPr>
      <w:r>
        <w:br w:type="page"/>
      </w:r>
    </w:p>
    <w:p w:rsidR="005C1ACD" w:rsidRDefault="005C1ACD" w:rsidP="00A35CEA">
      <w:pPr>
        <w:pStyle w:val="Heading1"/>
      </w:pPr>
      <w:r>
        <w:rPr>
          <w:rFonts w:hint="eastAsia"/>
        </w:rPr>
        <w:t>一、数据格式说明：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101"/>
        <w:gridCol w:w="1134"/>
        <w:gridCol w:w="850"/>
        <w:gridCol w:w="709"/>
        <w:gridCol w:w="1134"/>
        <w:gridCol w:w="850"/>
        <w:gridCol w:w="993"/>
        <w:gridCol w:w="2268"/>
      </w:tblGrid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起始字符</w:t>
            </w:r>
          </w:p>
        </w:tc>
        <w:tc>
          <w:tcPr>
            <w:tcW w:w="1134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数据类型</w:t>
            </w:r>
          </w:p>
        </w:tc>
        <w:tc>
          <w:tcPr>
            <w:tcW w:w="850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序列号</w:t>
            </w:r>
          </w:p>
        </w:tc>
        <w:tc>
          <w:tcPr>
            <w:tcW w:w="709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指令</w:t>
            </w:r>
          </w:p>
        </w:tc>
        <w:tc>
          <w:tcPr>
            <w:tcW w:w="1134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数据长度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校验值</w:t>
            </w:r>
          </w:p>
        </w:tc>
        <w:tc>
          <w:tcPr>
            <w:tcW w:w="2268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结束字符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0x5A 0xA5</w:t>
            </w:r>
            <w:r w:rsidRPr="00E70599">
              <w:rPr>
                <w:rFonts w:hint="eastAsia"/>
                <w:kern w:val="0"/>
                <w:szCs w:val="21"/>
              </w:rPr>
              <w:t>（</w:t>
            </w:r>
            <w:r w:rsidRPr="00E70599">
              <w:rPr>
                <w:kern w:val="0"/>
                <w:szCs w:val="21"/>
              </w:rPr>
              <w:t>2byte</w:t>
            </w:r>
            <w:r w:rsidRPr="00E70599">
              <w:rPr>
                <w:rFonts w:hint="eastAsia"/>
                <w:kern w:val="0"/>
                <w:szCs w:val="21"/>
              </w:rPr>
              <w:t>）</w:t>
            </w:r>
          </w:p>
        </w:tc>
        <w:tc>
          <w:tcPr>
            <w:tcW w:w="1134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</w:t>
            </w:r>
          </w:p>
        </w:tc>
        <w:tc>
          <w:tcPr>
            <w:tcW w:w="850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</w:t>
            </w:r>
          </w:p>
        </w:tc>
        <w:tc>
          <w:tcPr>
            <w:tcW w:w="709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</w:t>
            </w:r>
          </w:p>
        </w:tc>
        <w:tc>
          <w:tcPr>
            <w:tcW w:w="1134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2byte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nbytes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</w:t>
            </w:r>
          </w:p>
        </w:tc>
        <w:tc>
          <w:tcPr>
            <w:tcW w:w="2268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0x0D 0x0A</w:t>
            </w:r>
            <w:r w:rsidRPr="00E70599">
              <w:rPr>
                <w:rFonts w:hint="eastAsia"/>
                <w:kern w:val="0"/>
                <w:szCs w:val="21"/>
              </w:rPr>
              <w:t>（</w:t>
            </w:r>
            <w:r w:rsidRPr="00E70599">
              <w:rPr>
                <w:kern w:val="0"/>
                <w:szCs w:val="21"/>
              </w:rPr>
              <w:t>2bytes</w:t>
            </w:r>
            <w:r w:rsidRPr="00E70599">
              <w:rPr>
                <w:rFonts w:hint="eastAsia"/>
                <w:kern w:val="0"/>
                <w:szCs w:val="21"/>
              </w:rPr>
              <w:t>）</w:t>
            </w:r>
          </w:p>
        </w:tc>
      </w:tr>
      <w:tr w:rsidR="005C1ACD" w:rsidRPr="00E70599" w:rsidTr="00E70599">
        <w:tc>
          <w:tcPr>
            <w:tcW w:w="9039" w:type="dxa"/>
            <w:gridSpan w:val="8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格式说明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起始字符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以固定的</w:t>
            </w:r>
            <w:r w:rsidRPr="00E70599">
              <w:rPr>
                <w:kern w:val="0"/>
                <w:szCs w:val="21"/>
              </w:rPr>
              <w:t>2Byte 0x5A 0xA5</w:t>
            </w:r>
            <w:r w:rsidRPr="00E70599">
              <w:rPr>
                <w:rFonts w:hint="eastAsia"/>
                <w:kern w:val="0"/>
                <w:szCs w:val="21"/>
              </w:rPr>
              <w:t>作为包的起始字符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数据类型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 xml:space="preserve">1byte 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 xml:space="preserve">  0xAA</w:t>
            </w:r>
            <w:r w:rsidRPr="00E70599">
              <w:rPr>
                <w:rFonts w:hint="eastAsia"/>
                <w:kern w:val="0"/>
                <w:szCs w:val="21"/>
              </w:rPr>
              <w:t>：命令读</w:t>
            </w:r>
            <w:r w:rsidRPr="00E70599">
              <w:rPr>
                <w:kern w:val="0"/>
                <w:szCs w:val="21"/>
              </w:rPr>
              <w:t xml:space="preserve">   0xBB</w:t>
            </w:r>
            <w:r w:rsidRPr="00E70599">
              <w:rPr>
                <w:rFonts w:hint="eastAsia"/>
                <w:kern w:val="0"/>
                <w:szCs w:val="21"/>
              </w:rPr>
              <w:t>：</w:t>
            </w:r>
            <w:bookmarkStart w:id="0" w:name="_GoBack"/>
            <w:bookmarkEnd w:id="0"/>
            <w:r w:rsidRPr="00E70599">
              <w:rPr>
                <w:rFonts w:hint="eastAsia"/>
                <w:kern w:val="0"/>
                <w:szCs w:val="21"/>
              </w:rPr>
              <w:t>命令写</w:t>
            </w:r>
            <w:r w:rsidRPr="00E70599">
              <w:rPr>
                <w:kern w:val="0"/>
                <w:szCs w:val="21"/>
              </w:rPr>
              <w:t xml:space="preserve">    0xCC</w:t>
            </w:r>
            <w:r w:rsidRPr="00E70599">
              <w:rPr>
                <w:rFonts w:hint="eastAsia"/>
                <w:kern w:val="0"/>
                <w:szCs w:val="21"/>
              </w:rPr>
              <w:t>：文件写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序列号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</w:t>
            </w:r>
            <w:r w:rsidRPr="00E70599">
              <w:rPr>
                <w:rFonts w:hint="eastAsia"/>
                <w:kern w:val="0"/>
                <w:szCs w:val="21"/>
              </w:rPr>
              <w:t>，对于文件数据，序列号编码为：</w:t>
            </w:r>
            <w:r w:rsidRPr="00E70599">
              <w:rPr>
                <w:kern w:val="0"/>
                <w:szCs w:val="21"/>
              </w:rPr>
              <w:t>1,2,3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>…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>n-1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>0</w:t>
            </w:r>
            <w:r w:rsidRPr="00E70599">
              <w:rPr>
                <w:rFonts w:hint="eastAsia"/>
                <w:kern w:val="0"/>
                <w:szCs w:val="21"/>
              </w:rPr>
              <w:t>（序列号在</w:t>
            </w:r>
            <w:r w:rsidRPr="00E70599">
              <w:rPr>
                <w:kern w:val="0"/>
                <w:szCs w:val="21"/>
              </w:rPr>
              <w:t>255</w:t>
            </w:r>
            <w:r w:rsidRPr="00E70599">
              <w:rPr>
                <w:rFonts w:hint="eastAsia"/>
                <w:kern w:val="0"/>
                <w:szCs w:val="21"/>
              </w:rPr>
              <w:t>以内）</w:t>
            </w:r>
          </w:p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 xml:space="preserve">             1,2,3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>…</w:t>
            </w:r>
            <w:r w:rsidRPr="00E70599">
              <w:rPr>
                <w:rFonts w:hint="eastAsia"/>
                <w:kern w:val="0"/>
                <w:szCs w:val="21"/>
              </w:rPr>
              <w:t>，</w:t>
            </w:r>
            <w:r w:rsidRPr="00E70599">
              <w:rPr>
                <w:kern w:val="0"/>
                <w:szCs w:val="21"/>
              </w:rPr>
              <w:t>255,1,2,3,......,255,1,2,3,......n-1,0</w:t>
            </w:r>
            <w:r w:rsidRPr="00E70599">
              <w:rPr>
                <w:rFonts w:hint="eastAsia"/>
                <w:kern w:val="0"/>
                <w:szCs w:val="21"/>
              </w:rPr>
              <w:t>（序列号大于</w:t>
            </w:r>
            <w:r w:rsidRPr="00E70599">
              <w:rPr>
                <w:kern w:val="0"/>
                <w:szCs w:val="21"/>
              </w:rPr>
              <w:t>255</w:t>
            </w:r>
            <w:r w:rsidRPr="00E70599">
              <w:rPr>
                <w:rFonts w:hint="eastAsia"/>
                <w:kern w:val="0"/>
                <w:szCs w:val="21"/>
              </w:rPr>
              <w:t>）</w:t>
            </w:r>
          </w:p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0</w:t>
            </w:r>
            <w:r w:rsidRPr="00E70599">
              <w:rPr>
                <w:rFonts w:hint="eastAsia"/>
                <w:kern w:val="0"/>
                <w:szCs w:val="21"/>
              </w:rPr>
              <w:t>代表最后一个数据包。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指令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数据长度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2byte</w:t>
            </w:r>
            <w:r w:rsidRPr="00E70599">
              <w:rPr>
                <w:rFonts w:hint="eastAsia"/>
                <w:kern w:val="0"/>
                <w:szCs w:val="21"/>
              </w:rPr>
              <w:t>，数据字节数</w:t>
            </w:r>
          </w:p>
          <w:p w:rsidR="005C1ACD" w:rsidRPr="00E70599" w:rsidRDefault="005C1ACD" w:rsidP="00E70599">
            <w:pPr>
              <w:jc w:val="left"/>
              <w:rPr>
                <w:b/>
                <w:kern w:val="0"/>
                <w:szCs w:val="21"/>
              </w:rPr>
            </w:pPr>
            <w:r w:rsidRPr="00E70599">
              <w:rPr>
                <w:rFonts w:hint="eastAsia"/>
                <w:b/>
                <w:kern w:val="0"/>
                <w:szCs w:val="21"/>
              </w:rPr>
              <w:t>注：非文件时最大长度</w:t>
            </w:r>
            <w:r w:rsidRPr="00E70599">
              <w:rPr>
                <w:b/>
                <w:kern w:val="0"/>
                <w:szCs w:val="21"/>
              </w:rPr>
              <w:t>245</w:t>
            </w:r>
            <w:r w:rsidRPr="00E70599">
              <w:rPr>
                <w:rFonts w:hint="eastAsia"/>
                <w:b/>
                <w:kern w:val="0"/>
                <w:szCs w:val="21"/>
              </w:rPr>
              <w:t>；</w:t>
            </w:r>
          </w:p>
          <w:p w:rsidR="005C1ACD" w:rsidRPr="00E70599" w:rsidRDefault="005C1ACD" w:rsidP="00E70599">
            <w:pPr>
              <w:jc w:val="left"/>
              <w:rPr>
                <w:b/>
                <w:kern w:val="0"/>
                <w:szCs w:val="21"/>
              </w:rPr>
            </w:pPr>
            <w:r w:rsidRPr="00E70599">
              <w:rPr>
                <w:b/>
                <w:kern w:val="0"/>
                <w:szCs w:val="21"/>
              </w:rPr>
              <w:t xml:space="preserve">    </w:t>
            </w:r>
            <w:r w:rsidRPr="00E70599">
              <w:rPr>
                <w:rFonts w:hint="eastAsia"/>
                <w:b/>
                <w:kern w:val="0"/>
                <w:szCs w:val="21"/>
              </w:rPr>
              <w:t>文件发送时最大长度为</w:t>
            </w:r>
            <w:r w:rsidRPr="00E70599">
              <w:rPr>
                <w:b/>
                <w:kern w:val="0"/>
                <w:szCs w:val="21"/>
              </w:rPr>
              <w:t>1024</w:t>
            </w:r>
            <w:r w:rsidRPr="00E70599">
              <w:rPr>
                <w:rFonts w:hint="eastAsia"/>
                <w:b/>
                <w:kern w:val="0"/>
                <w:szCs w:val="21"/>
              </w:rPr>
              <w:t>。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数据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 xml:space="preserve">Nbytes </w:t>
            </w:r>
            <w:r w:rsidRPr="00E70599">
              <w:rPr>
                <w:rFonts w:hint="eastAsia"/>
                <w:kern w:val="0"/>
                <w:szCs w:val="21"/>
              </w:rPr>
              <w:t>指令格式数据，或文件数据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校验值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kern w:val="0"/>
                <w:szCs w:val="21"/>
              </w:rPr>
              <w:t>1byte (</w:t>
            </w:r>
            <w:r w:rsidRPr="00E70599">
              <w:rPr>
                <w:rFonts w:hint="eastAsia"/>
                <w:kern w:val="0"/>
                <w:szCs w:val="21"/>
              </w:rPr>
              <w:t>数据类型</w:t>
            </w:r>
            <w:r w:rsidRPr="00E70599">
              <w:rPr>
                <w:kern w:val="0"/>
                <w:szCs w:val="21"/>
              </w:rPr>
              <w:t>+</w:t>
            </w:r>
            <w:r w:rsidRPr="00E70599">
              <w:rPr>
                <w:rFonts w:hint="eastAsia"/>
                <w:kern w:val="0"/>
                <w:szCs w:val="21"/>
              </w:rPr>
              <w:t>序列号</w:t>
            </w:r>
            <w:r w:rsidRPr="00E70599">
              <w:rPr>
                <w:kern w:val="0"/>
                <w:szCs w:val="21"/>
              </w:rPr>
              <w:t>+</w:t>
            </w:r>
            <w:r w:rsidRPr="00E70599">
              <w:rPr>
                <w:rFonts w:hint="eastAsia"/>
                <w:kern w:val="0"/>
                <w:szCs w:val="21"/>
              </w:rPr>
              <w:t>指令</w:t>
            </w:r>
            <w:r w:rsidRPr="00E70599">
              <w:rPr>
                <w:kern w:val="0"/>
                <w:szCs w:val="21"/>
              </w:rPr>
              <w:t>+</w:t>
            </w:r>
            <w:r w:rsidRPr="00E70599">
              <w:rPr>
                <w:rFonts w:hint="eastAsia"/>
                <w:kern w:val="0"/>
                <w:szCs w:val="21"/>
              </w:rPr>
              <w:t>数据大小</w:t>
            </w:r>
            <w:r w:rsidRPr="00E70599">
              <w:rPr>
                <w:kern w:val="0"/>
                <w:szCs w:val="21"/>
              </w:rPr>
              <w:t>+</w:t>
            </w:r>
            <w:r w:rsidRPr="00E70599">
              <w:rPr>
                <w:rFonts w:hint="eastAsia"/>
                <w:kern w:val="0"/>
                <w:szCs w:val="21"/>
              </w:rPr>
              <w:t>数据</w:t>
            </w:r>
            <w:r w:rsidRPr="00E70599">
              <w:rPr>
                <w:kern w:val="0"/>
                <w:szCs w:val="21"/>
              </w:rPr>
              <w:t xml:space="preserve">)&amp;0xff     </w:t>
            </w:r>
            <w:r w:rsidRPr="00E70599">
              <w:rPr>
                <w:rFonts w:hint="eastAsia"/>
                <w:b/>
                <w:kern w:val="0"/>
                <w:szCs w:val="21"/>
              </w:rPr>
              <w:t>只针对命令</w:t>
            </w:r>
          </w:p>
        </w:tc>
      </w:tr>
      <w:tr w:rsidR="005C1ACD" w:rsidRPr="00E70599" w:rsidTr="00E70599">
        <w:tc>
          <w:tcPr>
            <w:tcW w:w="1101" w:type="dxa"/>
          </w:tcPr>
          <w:p w:rsidR="005C1ACD" w:rsidRPr="00E70599" w:rsidRDefault="005C1ACD" w:rsidP="00E70599">
            <w:pPr>
              <w:jc w:val="left"/>
              <w:rPr>
                <w:rFonts w:ascii="宋体"/>
                <w:kern w:val="0"/>
                <w:szCs w:val="21"/>
              </w:rPr>
            </w:pPr>
            <w:r w:rsidRPr="00E70599">
              <w:rPr>
                <w:rFonts w:hint="eastAsia"/>
                <w:kern w:val="0"/>
                <w:szCs w:val="21"/>
              </w:rPr>
              <w:t>结束字符</w:t>
            </w:r>
          </w:p>
        </w:tc>
        <w:tc>
          <w:tcPr>
            <w:tcW w:w="7938" w:type="dxa"/>
            <w:gridSpan w:val="7"/>
          </w:tcPr>
          <w:p w:rsidR="005C1ACD" w:rsidRPr="00E70599" w:rsidRDefault="005C1ACD" w:rsidP="00E70599">
            <w:pPr>
              <w:jc w:val="left"/>
              <w:rPr>
                <w:kern w:val="0"/>
                <w:szCs w:val="21"/>
              </w:rPr>
            </w:pPr>
            <w:r w:rsidRPr="00E70599">
              <w:rPr>
                <w:rFonts w:ascii="宋体" w:hAnsi="宋体" w:hint="eastAsia"/>
                <w:kern w:val="0"/>
                <w:szCs w:val="21"/>
              </w:rPr>
              <w:t>以固定的</w:t>
            </w:r>
            <w:r w:rsidRPr="00E70599">
              <w:rPr>
                <w:rFonts w:ascii="宋体" w:hAnsi="宋体"/>
                <w:kern w:val="0"/>
                <w:szCs w:val="21"/>
              </w:rPr>
              <w:t>ASCII</w:t>
            </w:r>
            <w:r w:rsidRPr="00E70599">
              <w:rPr>
                <w:rFonts w:ascii="宋体" w:hAnsi="宋体" w:hint="eastAsia"/>
                <w:kern w:val="0"/>
                <w:szCs w:val="21"/>
              </w:rPr>
              <w:t>码“</w:t>
            </w:r>
            <w:r w:rsidRPr="00E70599">
              <w:rPr>
                <w:rFonts w:ascii="宋体"/>
                <w:kern w:val="0"/>
                <w:szCs w:val="21"/>
              </w:rPr>
              <w:t>\</w:t>
            </w:r>
            <w:r w:rsidRPr="00E70599">
              <w:rPr>
                <w:rFonts w:ascii="宋体" w:hAnsi="宋体"/>
                <w:kern w:val="0"/>
                <w:szCs w:val="21"/>
              </w:rPr>
              <w:t>r\n</w:t>
            </w:r>
            <w:r w:rsidRPr="00E70599">
              <w:rPr>
                <w:rFonts w:ascii="宋体" w:hAnsi="宋体" w:hint="eastAsia"/>
                <w:kern w:val="0"/>
                <w:szCs w:val="21"/>
              </w:rPr>
              <w:t>”</w:t>
            </w:r>
            <w:r w:rsidRPr="00E70599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E70599">
              <w:rPr>
                <w:rFonts w:ascii="宋体" w:hAnsi="宋体" w:hint="eastAsia"/>
                <w:kern w:val="0"/>
                <w:szCs w:val="21"/>
              </w:rPr>
              <w:t>作为包的结束特殊字符</w:t>
            </w:r>
            <w:r w:rsidRPr="00E70599">
              <w:rPr>
                <w:rFonts w:ascii="宋体" w:hAnsi="宋体"/>
                <w:kern w:val="0"/>
                <w:szCs w:val="21"/>
              </w:rPr>
              <w:t xml:space="preserve">       </w:t>
            </w:r>
            <w:r w:rsidRPr="00E70599">
              <w:rPr>
                <w:rFonts w:hint="eastAsia"/>
                <w:b/>
                <w:kern w:val="0"/>
                <w:szCs w:val="21"/>
              </w:rPr>
              <w:t>只针对命令</w:t>
            </w:r>
          </w:p>
        </w:tc>
      </w:tr>
    </w:tbl>
    <w:p w:rsidR="005C1ACD" w:rsidRDefault="005C1ACD" w:rsidP="007F33A3"/>
    <w:p w:rsidR="005C1ACD" w:rsidRDefault="005C1ACD" w:rsidP="00A35CEA">
      <w:pPr>
        <w:pStyle w:val="Heading1"/>
      </w:pPr>
      <w:r>
        <w:rPr>
          <w:rFonts w:hint="eastAsia"/>
        </w:rPr>
        <w:t>二、指令定义</w:t>
      </w:r>
    </w:p>
    <w:p w:rsidR="005C1ACD" w:rsidRPr="001C68A0" w:rsidRDefault="005C1ACD" w:rsidP="001C68A0">
      <w:pPr>
        <w:rPr>
          <w:b/>
        </w:rPr>
      </w:pPr>
      <w:r w:rsidRPr="001C68A0">
        <w:rPr>
          <w:rFonts w:hint="eastAsia"/>
          <w:b/>
        </w:rPr>
        <w:t>类型、命令</w:t>
      </w:r>
    </w:p>
    <w:p w:rsidR="005C1ACD" w:rsidRDefault="005C1ACD" w:rsidP="00A35CEA">
      <w:r>
        <w:t>0xAA</w:t>
      </w:r>
      <w:r>
        <w:rPr>
          <w:rFonts w:hint="eastAsia"/>
        </w:rPr>
        <w:t>、</w:t>
      </w:r>
      <w:r>
        <w:t>0x10</w:t>
      </w:r>
      <w:r>
        <w:rPr>
          <w:rFonts w:hint="eastAsia"/>
        </w:rPr>
        <w:t>：读速度</w:t>
      </w:r>
    </w:p>
    <w:p w:rsidR="005C1ACD" w:rsidRDefault="005C1ACD" w:rsidP="00A35CEA">
      <w:r>
        <w:t>0xAA</w:t>
      </w:r>
      <w:r>
        <w:rPr>
          <w:rFonts w:hint="eastAsia"/>
        </w:rPr>
        <w:t>、</w:t>
      </w:r>
      <w:r>
        <w:t>0x11</w:t>
      </w:r>
      <w:r>
        <w:rPr>
          <w:rFonts w:hint="eastAsia"/>
        </w:rPr>
        <w:t>：读刀压</w:t>
      </w:r>
    </w:p>
    <w:p w:rsidR="005C1ACD" w:rsidRDefault="005C1ACD" w:rsidP="00A35CEA">
      <w:r>
        <w:t>0xAA</w:t>
      </w:r>
      <w:r>
        <w:rPr>
          <w:rFonts w:hint="eastAsia"/>
        </w:rPr>
        <w:t>、</w:t>
      </w:r>
      <w:r>
        <w:t>0x12</w:t>
      </w:r>
      <w:r>
        <w:rPr>
          <w:rFonts w:hint="eastAsia"/>
        </w:rPr>
        <w:t>：读齿轮比</w:t>
      </w:r>
    </w:p>
    <w:p w:rsidR="005C1ACD" w:rsidRDefault="005C1ACD" w:rsidP="001C68A0">
      <w:r>
        <w:t>0xAA</w:t>
      </w:r>
      <w:r>
        <w:rPr>
          <w:rFonts w:hint="eastAsia"/>
        </w:rPr>
        <w:t>、</w:t>
      </w:r>
      <w:r>
        <w:t>0x13:</w:t>
      </w:r>
      <w:r>
        <w:tab/>
      </w:r>
      <w:r>
        <w:rPr>
          <w:rFonts w:hint="eastAsia"/>
        </w:rPr>
        <w:t>读限位是否使能</w:t>
      </w:r>
      <w:r>
        <w:t xml:space="preserve"> </w:t>
      </w:r>
    </w:p>
    <w:p w:rsidR="005C1ACD" w:rsidRPr="001C68A0" w:rsidRDefault="005C1ACD" w:rsidP="00433D85">
      <w:r>
        <w:t>0xAA</w:t>
      </w:r>
      <w:r>
        <w:rPr>
          <w:rFonts w:hint="eastAsia"/>
        </w:rPr>
        <w:t>、</w:t>
      </w:r>
      <w:r>
        <w:t>0x14</w:t>
      </w:r>
      <w:r>
        <w:rPr>
          <w:rFonts w:hint="eastAsia"/>
        </w:rPr>
        <w:t>：读</w:t>
      </w:r>
      <w:r>
        <w:t>AP</w:t>
      </w:r>
      <w:r>
        <w:rPr>
          <w:rFonts w:hint="eastAsia"/>
        </w:rPr>
        <w:t>模式</w:t>
      </w:r>
      <w:r>
        <w:t>WIFI</w:t>
      </w:r>
      <w:r>
        <w:rPr>
          <w:rFonts w:hint="eastAsia"/>
        </w:rPr>
        <w:t>名称、密码、</w:t>
      </w:r>
      <w:r>
        <w:t>IP</w:t>
      </w:r>
      <w:r>
        <w:rPr>
          <w:rFonts w:hint="eastAsia"/>
        </w:rPr>
        <w:t>、子网掩码等</w:t>
      </w:r>
    </w:p>
    <w:p w:rsidR="005C1ACD" w:rsidRPr="00433D85" w:rsidRDefault="005C1ACD" w:rsidP="00433D85">
      <w:r>
        <w:t>0xAA</w:t>
      </w:r>
      <w:r>
        <w:rPr>
          <w:rFonts w:hint="eastAsia"/>
        </w:rPr>
        <w:t>、</w:t>
      </w:r>
      <w:r>
        <w:t>0x15</w:t>
      </w:r>
      <w:r>
        <w:rPr>
          <w:rFonts w:hint="eastAsia"/>
        </w:rPr>
        <w:t>：读</w:t>
      </w:r>
      <w:r>
        <w:t>STA</w:t>
      </w:r>
      <w:r>
        <w:rPr>
          <w:rFonts w:hint="eastAsia"/>
        </w:rPr>
        <w:t>模式</w:t>
      </w:r>
      <w:r>
        <w:t>WIFI</w:t>
      </w:r>
      <w:r>
        <w:rPr>
          <w:rFonts w:hint="eastAsia"/>
        </w:rPr>
        <w:t>名称、密码</w:t>
      </w:r>
    </w:p>
    <w:p w:rsidR="005C1ACD" w:rsidRDefault="005C1ACD" w:rsidP="0014273B">
      <w:r>
        <w:t>0xAA</w:t>
      </w:r>
      <w:r>
        <w:rPr>
          <w:rFonts w:hint="eastAsia"/>
        </w:rPr>
        <w:t>、</w:t>
      </w:r>
      <w:r>
        <w:t>0x18</w:t>
      </w:r>
      <w:r>
        <w:rPr>
          <w:rFonts w:hint="eastAsia"/>
        </w:rPr>
        <w:t>：读限位是否使能</w:t>
      </w:r>
    </w:p>
    <w:p w:rsidR="005C1ACD" w:rsidRDefault="005C1ACD" w:rsidP="0014273B">
      <w:r>
        <w:t>0xAA</w:t>
      </w:r>
      <w:r>
        <w:rPr>
          <w:rFonts w:hint="eastAsia"/>
        </w:rPr>
        <w:t>、</w:t>
      </w:r>
      <w:r>
        <w:t>0x19</w:t>
      </w:r>
      <w:r>
        <w:rPr>
          <w:rFonts w:hint="eastAsia"/>
        </w:rPr>
        <w:t>：读幅宽</w:t>
      </w:r>
    </w:p>
    <w:p w:rsidR="005C1ACD" w:rsidRDefault="005C1ACD" w:rsidP="0014273B">
      <w:r>
        <w:t>0xAA</w:t>
      </w:r>
      <w:r>
        <w:rPr>
          <w:rFonts w:hint="eastAsia"/>
        </w:rPr>
        <w:t>、</w:t>
      </w:r>
      <w:r>
        <w:t>0x1A</w:t>
      </w:r>
      <w:r>
        <w:rPr>
          <w:rFonts w:hint="eastAsia"/>
        </w:rPr>
        <w:t>：读服务器地址</w:t>
      </w:r>
    </w:p>
    <w:p w:rsidR="005C1ACD" w:rsidRPr="0014273B" w:rsidRDefault="005C1ACD" w:rsidP="001C68A0"/>
    <w:p w:rsidR="005C1ACD" w:rsidRDefault="005C1ACD" w:rsidP="001C68A0">
      <w:r>
        <w:t>0xBB</w:t>
      </w:r>
      <w:r>
        <w:rPr>
          <w:rFonts w:hint="eastAsia"/>
        </w:rPr>
        <w:t>、</w:t>
      </w:r>
      <w:r>
        <w:t>0x10</w:t>
      </w:r>
      <w:r>
        <w:rPr>
          <w:rFonts w:hint="eastAsia"/>
        </w:rPr>
        <w:t>：设置速度</w:t>
      </w:r>
    </w:p>
    <w:p w:rsidR="005C1ACD" w:rsidRDefault="005C1ACD" w:rsidP="001C68A0">
      <w:r>
        <w:t>0xBB</w:t>
      </w:r>
      <w:r>
        <w:rPr>
          <w:rFonts w:hint="eastAsia"/>
        </w:rPr>
        <w:t>、</w:t>
      </w:r>
      <w:r>
        <w:t>0x11</w:t>
      </w:r>
      <w:r>
        <w:rPr>
          <w:rFonts w:hint="eastAsia"/>
        </w:rPr>
        <w:t>：设置刀压</w:t>
      </w:r>
    </w:p>
    <w:p w:rsidR="005C1ACD" w:rsidRDefault="005C1ACD" w:rsidP="001C68A0">
      <w:r>
        <w:t>0xBB</w:t>
      </w:r>
      <w:r>
        <w:rPr>
          <w:rFonts w:hint="eastAsia"/>
        </w:rPr>
        <w:t>、</w:t>
      </w:r>
      <w:r>
        <w:t>0x12</w:t>
      </w:r>
      <w:r>
        <w:rPr>
          <w:rFonts w:hint="eastAsia"/>
        </w:rPr>
        <w:t>：设置齿轮比</w:t>
      </w:r>
    </w:p>
    <w:p w:rsidR="005C1ACD" w:rsidRDefault="005C1ACD" w:rsidP="001C68A0">
      <w:r>
        <w:t>0xBB</w:t>
      </w:r>
      <w:r>
        <w:rPr>
          <w:rFonts w:hint="eastAsia"/>
        </w:rPr>
        <w:t>、</w:t>
      </w:r>
      <w:r>
        <w:t>0x13</w:t>
      </w:r>
      <w:r>
        <w:rPr>
          <w:rFonts w:hint="eastAsia"/>
        </w:rPr>
        <w:t>：设置限位是否使能</w:t>
      </w:r>
    </w:p>
    <w:p w:rsidR="005C1ACD" w:rsidRPr="001C68A0" w:rsidRDefault="005C1ACD" w:rsidP="00433D85">
      <w:r>
        <w:t>0xBB</w:t>
      </w:r>
      <w:r>
        <w:rPr>
          <w:rFonts w:hint="eastAsia"/>
        </w:rPr>
        <w:t>、</w:t>
      </w:r>
      <w:r>
        <w:t>0x14</w:t>
      </w:r>
      <w:r>
        <w:rPr>
          <w:rFonts w:hint="eastAsia"/>
        </w:rPr>
        <w:t>：设置并进入</w:t>
      </w:r>
      <w:r>
        <w:t>AP</w:t>
      </w:r>
      <w:r>
        <w:rPr>
          <w:rFonts w:hint="eastAsia"/>
        </w:rPr>
        <w:t>模式</w:t>
      </w:r>
      <w:r>
        <w:t>WIFI</w:t>
      </w:r>
      <w:r>
        <w:rPr>
          <w:rFonts w:hint="eastAsia"/>
        </w:rPr>
        <w:t>名称、密码、</w:t>
      </w:r>
      <w:r>
        <w:t>IP</w:t>
      </w:r>
      <w:r>
        <w:rPr>
          <w:rFonts w:hint="eastAsia"/>
        </w:rPr>
        <w:t>、子网掩码等</w:t>
      </w:r>
    </w:p>
    <w:p w:rsidR="005C1ACD" w:rsidRDefault="005C1ACD" w:rsidP="001C68A0">
      <w:r>
        <w:t>0xBB</w:t>
      </w:r>
      <w:r>
        <w:rPr>
          <w:rFonts w:hint="eastAsia"/>
        </w:rPr>
        <w:t>、</w:t>
      </w:r>
      <w:r>
        <w:t>0x15</w:t>
      </w:r>
      <w:r>
        <w:rPr>
          <w:rFonts w:hint="eastAsia"/>
        </w:rPr>
        <w:t>：设置并进入</w:t>
      </w:r>
      <w:r>
        <w:t>STA</w:t>
      </w:r>
      <w:r>
        <w:rPr>
          <w:rFonts w:hint="eastAsia"/>
        </w:rPr>
        <w:t>模式</w:t>
      </w:r>
      <w:r>
        <w:t>WIFI</w:t>
      </w:r>
      <w:r>
        <w:rPr>
          <w:rFonts w:hint="eastAsia"/>
        </w:rPr>
        <w:t>名称、密码</w:t>
      </w:r>
    </w:p>
    <w:p w:rsidR="005C1ACD" w:rsidRPr="00433D85" w:rsidRDefault="005C1ACD" w:rsidP="0014273B">
      <w:r>
        <w:t>0xBB</w:t>
      </w:r>
      <w:r>
        <w:rPr>
          <w:rFonts w:hint="eastAsia"/>
        </w:rPr>
        <w:t>、</w:t>
      </w:r>
      <w:r>
        <w:t>0x16</w:t>
      </w:r>
      <w:r>
        <w:rPr>
          <w:rFonts w:hint="eastAsia"/>
        </w:rPr>
        <w:t>：设备恢复出厂值</w:t>
      </w:r>
    </w:p>
    <w:p w:rsidR="005C1ACD" w:rsidRPr="00433D85" w:rsidRDefault="005C1ACD" w:rsidP="0014273B">
      <w:r>
        <w:t>0xBB</w:t>
      </w:r>
      <w:r>
        <w:rPr>
          <w:rFonts w:hint="eastAsia"/>
        </w:rPr>
        <w:t>、</w:t>
      </w:r>
      <w:r>
        <w:t>0x17</w:t>
      </w:r>
      <w:r>
        <w:rPr>
          <w:rFonts w:hint="eastAsia"/>
        </w:rPr>
        <w:t>：试刻（刀压测试）</w:t>
      </w:r>
    </w:p>
    <w:p w:rsidR="005C1ACD" w:rsidRDefault="005C1ACD" w:rsidP="0014273B">
      <w:r>
        <w:t>0xBB</w:t>
      </w:r>
      <w:r>
        <w:rPr>
          <w:rFonts w:hint="eastAsia"/>
        </w:rPr>
        <w:t>、</w:t>
      </w:r>
      <w:r>
        <w:t>0x18</w:t>
      </w:r>
      <w:r>
        <w:rPr>
          <w:rFonts w:hint="eastAsia"/>
        </w:rPr>
        <w:t>：设置限位是否使能</w:t>
      </w:r>
    </w:p>
    <w:p w:rsidR="005C1ACD" w:rsidRPr="00433D85" w:rsidRDefault="005C1ACD" w:rsidP="0014273B">
      <w:r>
        <w:t>0xBB</w:t>
      </w:r>
      <w:r>
        <w:rPr>
          <w:rFonts w:hint="eastAsia"/>
        </w:rPr>
        <w:t>、</w:t>
      </w:r>
      <w:r>
        <w:t>0x19</w:t>
      </w:r>
      <w:r>
        <w:rPr>
          <w:rFonts w:hint="eastAsia"/>
        </w:rPr>
        <w:t>：设置幅宽</w:t>
      </w:r>
    </w:p>
    <w:p w:rsidR="005C1ACD" w:rsidRDefault="005C1ACD" w:rsidP="00E93572">
      <w:r>
        <w:t>0xBB</w:t>
      </w:r>
      <w:r>
        <w:rPr>
          <w:rFonts w:hint="eastAsia"/>
        </w:rPr>
        <w:t>、</w:t>
      </w:r>
      <w:r>
        <w:t>0x1A</w:t>
      </w:r>
      <w:r>
        <w:rPr>
          <w:rFonts w:hint="eastAsia"/>
        </w:rPr>
        <w:t>：设置服务器地址</w:t>
      </w:r>
    </w:p>
    <w:p w:rsidR="005C1ACD" w:rsidRPr="00433D85" w:rsidRDefault="005C1ACD" w:rsidP="00E93572">
      <w:r>
        <w:t>0xBB</w:t>
      </w:r>
      <w:r>
        <w:rPr>
          <w:rFonts w:hint="eastAsia"/>
        </w:rPr>
        <w:t>、</w:t>
      </w:r>
      <w:r>
        <w:t>0x1B</w:t>
      </w:r>
      <w:r>
        <w:rPr>
          <w:rFonts w:hint="eastAsia"/>
        </w:rPr>
        <w:t>：复位指令</w:t>
      </w:r>
    </w:p>
    <w:p w:rsidR="005C1ACD" w:rsidRPr="001C68A0" w:rsidRDefault="005C1ACD" w:rsidP="00A35CEA"/>
    <w:p w:rsidR="005C1ACD" w:rsidRDefault="005C1ACD" w:rsidP="001C68A0">
      <w:r>
        <w:t>0xAA</w:t>
      </w:r>
      <w:r>
        <w:rPr>
          <w:rFonts w:hint="eastAsia"/>
        </w:rPr>
        <w:t>、</w:t>
      </w:r>
      <w:r>
        <w:t>0x20:</w:t>
      </w:r>
      <w:r>
        <w:tab/>
      </w:r>
      <w:r>
        <w:rPr>
          <w:rFonts w:hint="eastAsia"/>
        </w:rPr>
        <w:t>读机器状态</w:t>
      </w:r>
    </w:p>
    <w:p w:rsidR="005C1ACD" w:rsidRDefault="005C1ACD" w:rsidP="001C68A0">
      <w:r>
        <w:t>0xAA</w:t>
      </w:r>
      <w:r>
        <w:rPr>
          <w:rFonts w:hint="eastAsia"/>
        </w:rPr>
        <w:t>、</w:t>
      </w:r>
      <w:r>
        <w:t>0x21:</w:t>
      </w:r>
      <w:r>
        <w:tab/>
      </w:r>
      <w:r>
        <w:rPr>
          <w:rFonts w:hint="eastAsia"/>
        </w:rPr>
        <w:t>读版本信息</w:t>
      </w:r>
    </w:p>
    <w:p w:rsidR="005C1ACD" w:rsidRDefault="005C1ACD" w:rsidP="001C68A0"/>
    <w:p w:rsidR="005C1ACD" w:rsidRDefault="005C1ACD" w:rsidP="001C68A0">
      <w:pPr>
        <w:rPr>
          <w:b/>
          <w:bCs/>
        </w:rPr>
      </w:pPr>
      <w:r>
        <w:t>0xCC</w:t>
      </w:r>
      <w:r>
        <w:rPr>
          <w:rFonts w:hint="eastAsia"/>
        </w:rPr>
        <w:t>、</w:t>
      </w:r>
      <w:r>
        <w:t>0x30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写文件</w:t>
      </w:r>
    </w:p>
    <w:p w:rsidR="005C1ACD" w:rsidRDefault="005C1ACD" w:rsidP="00A35CEA"/>
    <w:p w:rsidR="005C1ACD" w:rsidRDefault="005C1ACD" w:rsidP="001C68A0">
      <w:pPr>
        <w:pStyle w:val="Heading1"/>
      </w:pPr>
      <w:r>
        <w:rPr>
          <w:rFonts w:hint="eastAsia"/>
        </w:rPr>
        <w:t>三、指令详解</w:t>
      </w:r>
    </w:p>
    <w:p w:rsidR="005C1ACD" w:rsidRDefault="005C1ACD" w:rsidP="00642595">
      <w:pPr>
        <w:pStyle w:val="Heading2"/>
      </w:pPr>
      <w:r>
        <w:t>1</w:t>
      </w:r>
      <w:r>
        <w:rPr>
          <w:rFonts w:hint="eastAsia"/>
        </w:rPr>
        <w:t>、读取速度（</w:t>
      </w:r>
      <w:r>
        <w:t>AA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）</w:t>
      </w:r>
    </w:p>
    <w:p w:rsidR="005C1ACD" w:rsidRDefault="005C1ACD" w:rsidP="00BD7FAB">
      <w:pPr>
        <w:ind w:left="840"/>
      </w:pPr>
      <w:r>
        <w:rPr>
          <w:rFonts w:hint="eastAsia"/>
        </w:rPr>
        <w:t>上位机：</w:t>
      </w:r>
    </w:p>
    <w:p w:rsidR="005C1ACD" w:rsidRDefault="005C1ACD" w:rsidP="00BD7FAB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BD7FAB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D7FAB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D7FAB">
        <w:trPr>
          <w:trHeight w:val="144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D7FAB">
        <w:trPr>
          <w:trHeight w:val="161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BD7FAB">
        <w:trPr>
          <w:trHeight w:val="211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D7FAB">
        <w:trPr>
          <w:trHeight w:val="88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0x10</w:t>
            </w:r>
          </w:p>
        </w:tc>
      </w:tr>
      <w:tr w:rsidR="005C1ACD" w:rsidRPr="00E70599" w:rsidTr="00BD7FAB">
        <w:trPr>
          <w:trHeight w:val="88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BD7FAB">
        <w:trPr>
          <w:trHeight w:val="88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D7FAB">
        <w:trPr>
          <w:trHeight w:val="132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D7FAB">
        <w:trPr>
          <w:trHeight w:val="149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D7FAB">
        <w:trPr>
          <w:trHeight w:val="149"/>
        </w:trPr>
        <w:tc>
          <w:tcPr>
            <w:tcW w:w="1255" w:type="dxa"/>
          </w:tcPr>
          <w:p w:rsidR="005C1ACD" w:rsidRPr="00E70599" w:rsidRDefault="005C1ACD" w:rsidP="00BD7FAB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BD7FAB">
      <w:pPr>
        <w:ind w:left="840"/>
      </w:pPr>
    </w:p>
    <w:p w:rsidR="005C1ACD" w:rsidRDefault="005C1ACD" w:rsidP="00BD7FAB">
      <w:pPr>
        <w:ind w:left="840"/>
      </w:pPr>
      <w:r>
        <w:rPr>
          <w:rFonts w:hint="eastAsia"/>
        </w:rPr>
        <w:t>下位机返回：</w:t>
      </w:r>
    </w:p>
    <w:p w:rsidR="005C1ACD" w:rsidRDefault="005C1ACD" w:rsidP="00BD7FAB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BD7FAB">
        <w:trPr>
          <w:trHeight w:val="158"/>
        </w:trPr>
        <w:tc>
          <w:tcPr>
            <w:tcW w:w="1463" w:type="dxa"/>
          </w:tcPr>
          <w:p w:rsidR="005C1ACD" w:rsidRPr="00E70599" w:rsidRDefault="005C1ACD" w:rsidP="00BD7FA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D7FAB">
        <w:trPr>
          <w:trHeight w:val="157"/>
        </w:trPr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642595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642595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0x10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C7076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0x04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速度低字节</w:t>
            </w:r>
          </w:p>
        </w:tc>
      </w:tr>
      <w:tr w:rsidR="005C1ACD" w:rsidRPr="00E70599" w:rsidTr="00BD7FAB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速度高字节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13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D7FAB">
        <w:tc>
          <w:tcPr>
            <w:tcW w:w="1463" w:type="dxa"/>
          </w:tcPr>
          <w:p w:rsidR="005C1ACD" w:rsidRPr="00E70599" w:rsidRDefault="005C1ACD" w:rsidP="00BD7FAB">
            <w:pPr>
              <w:jc w:val="center"/>
            </w:pPr>
            <w:r w:rsidRPr="00E70599">
              <w:t>14</w:t>
            </w:r>
          </w:p>
        </w:tc>
        <w:tc>
          <w:tcPr>
            <w:tcW w:w="3780" w:type="dxa"/>
          </w:tcPr>
          <w:p w:rsidR="005C1ACD" w:rsidRPr="00E70599" w:rsidRDefault="005C1ACD" w:rsidP="00BD7FA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BD7FAB">
      <w:pPr>
        <w:ind w:left="840"/>
      </w:pPr>
    </w:p>
    <w:p w:rsidR="005C1ACD" w:rsidRDefault="005C1ACD" w:rsidP="00642595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速度为</w:t>
      </w:r>
      <w:r>
        <w:t>16</w:t>
      </w:r>
      <w:r>
        <w:rPr>
          <w:rFonts w:hint="eastAsia"/>
        </w:rPr>
        <w:t>位无符号整形数据。</w:t>
      </w:r>
      <w:bookmarkStart w:id="1" w:name="_2设置时间（1000BB）"/>
      <w:bookmarkStart w:id="2" w:name="_Toc100464714"/>
      <w:bookmarkStart w:id="3" w:name="_Toc100465440"/>
      <w:bookmarkStart w:id="4" w:name="_Toc101847818"/>
      <w:bookmarkStart w:id="5" w:name="_Toc154632509"/>
      <w:bookmarkStart w:id="6" w:name="_Toc425243206"/>
      <w:bookmarkEnd w:id="1"/>
    </w:p>
    <w:bookmarkEnd w:id="2"/>
    <w:bookmarkEnd w:id="3"/>
    <w:bookmarkEnd w:id="4"/>
    <w:bookmarkEnd w:id="5"/>
    <w:bookmarkEnd w:id="6"/>
    <w:p w:rsidR="005C1ACD" w:rsidRDefault="005C1ACD" w:rsidP="00642595">
      <w:pPr>
        <w:pStyle w:val="Heading2"/>
      </w:pPr>
      <w:r>
        <w:t>2</w:t>
      </w:r>
      <w:r>
        <w:rPr>
          <w:rFonts w:hint="eastAsia"/>
        </w:rPr>
        <w:t>、设置速度（</w:t>
      </w:r>
      <w:r>
        <w:t>BB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）</w:t>
      </w:r>
    </w:p>
    <w:p w:rsidR="005C1ACD" w:rsidRDefault="005C1ACD" w:rsidP="00642595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64259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速度低字节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速度高字节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rPr>
          <w:rFonts w:hint="eastAsia"/>
        </w:rPr>
        <w:t>下位机返回：</w:t>
      </w:r>
    </w:p>
    <w:p w:rsidR="005C1ACD" w:rsidRDefault="005C1ACD" w:rsidP="0064259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C7076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tab/>
      </w:r>
      <w:r>
        <w:tab/>
      </w:r>
      <w:r>
        <w:rPr>
          <w:rFonts w:hint="eastAsia"/>
        </w:rPr>
        <w:t>速度为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642595">
      <w:pPr>
        <w:ind w:left="840"/>
      </w:pPr>
    </w:p>
    <w:p w:rsidR="005C1ACD" w:rsidRDefault="005C1ACD" w:rsidP="00642595">
      <w:pPr>
        <w:pStyle w:val="Heading2"/>
      </w:pPr>
      <w:r>
        <w:t>3</w:t>
      </w:r>
      <w:r>
        <w:rPr>
          <w:rFonts w:hint="eastAsia"/>
        </w:rPr>
        <w:t>、读取刀压（</w:t>
      </w:r>
      <w:r>
        <w:t>AA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）</w:t>
      </w:r>
    </w:p>
    <w:p w:rsidR="005C1ACD" w:rsidRDefault="005C1ACD" w:rsidP="00642595">
      <w:pPr>
        <w:ind w:left="840"/>
      </w:pPr>
      <w:r>
        <w:rPr>
          <w:rFonts w:hint="eastAsia"/>
        </w:rPr>
        <w:t>上位机：</w:t>
      </w:r>
    </w:p>
    <w:p w:rsidR="005C1ACD" w:rsidRDefault="005C1ACD" w:rsidP="0064259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0x11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rPr>
          <w:rFonts w:hint="eastAsia"/>
        </w:rPr>
        <w:t>下位机返回：</w:t>
      </w:r>
    </w:p>
    <w:p w:rsidR="005C1ACD" w:rsidRDefault="005C1ACD" w:rsidP="0064259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0x11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C7076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0x04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刀压低字节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刀压高字节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刀压为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642595">
      <w:pPr>
        <w:pStyle w:val="Heading2"/>
      </w:pPr>
      <w:r>
        <w:t>4</w:t>
      </w:r>
      <w:r>
        <w:rPr>
          <w:rFonts w:hint="eastAsia"/>
        </w:rPr>
        <w:t>、设置刀压（</w:t>
      </w:r>
      <w:r>
        <w:t>BB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）</w:t>
      </w:r>
    </w:p>
    <w:p w:rsidR="005C1ACD" w:rsidRDefault="005C1ACD" w:rsidP="00642595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64259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0x11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刀压低字节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刀压高字节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rPr>
          <w:rFonts w:hint="eastAsia"/>
        </w:rPr>
        <w:t>下位机返回：</w:t>
      </w:r>
    </w:p>
    <w:p w:rsidR="005C1ACD" w:rsidRDefault="005C1ACD" w:rsidP="0064259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0x11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tab/>
      </w:r>
      <w:r>
        <w:tab/>
      </w:r>
      <w:r>
        <w:rPr>
          <w:rFonts w:hint="eastAsia"/>
        </w:rPr>
        <w:t>刀压为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642595">
      <w:pPr>
        <w:ind w:left="840"/>
      </w:pPr>
    </w:p>
    <w:p w:rsidR="005C1ACD" w:rsidRDefault="005C1ACD" w:rsidP="00642595">
      <w:pPr>
        <w:pStyle w:val="Heading2"/>
      </w:pPr>
      <w:r>
        <w:t>5</w:t>
      </w:r>
      <w:r>
        <w:rPr>
          <w:rFonts w:hint="eastAsia"/>
        </w:rPr>
        <w:t>、读取齿轮比（</w:t>
      </w:r>
      <w:r>
        <w:t>AA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）</w:t>
      </w:r>
    </w:p>
    <w:p w:rsidR="005C1ACD" w:rsidRDefault="005C1ACD" w:rsidP="00642595">
      <w:pPr>
        <w:ind w:left="840"/>
      </w:pPr>
      <w:r>
        <w:rPr>
          <w:rFonts w:hint="eastAsia"/>
        </w:rPr>
        <w:t>上位机：</w:t>
      </w:r>
    </w:p>
    <w:p w:rsidR="005C1ACD" w:rsidRDefault="005C1ACD" w:rsidP="0064259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64259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0x12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rPr>
          <w:rFonts w:hint="eastAsia"/>
        </w:rPr>
        <w:t>下位机返回：</w:t>
      </w:r>
    </w:p>
    <w:p w:rsidR="005C1ACD" w:rsidRDefault="005C1ACD" w:rsidP="0064259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285250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0x06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X</w:t>
            </w:r>
            <w:r w:rsidRPr="00E70599">
              <w:rPr>
                <w:rFonts w:hint="eastAsia"/>
              </w:rPr>
              <w:t>轴齿轮比低字节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X</w:t>
            </w:r>
            <w:r w:rsidRPr="00E70599">
              <w:rPr>
                <w:rFonts w:hint="eastAsia"/>
              </w:rPr>
              <w:t>轴齿轮比高字节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Y</w:t>
            </w:r>
            <w:r w:rsidRPr="00E70599">
              <w:rPr>
                <w:rFonts w:hint="eastAsia"/>
              </w:rPr>
              <w:t>轴齿轮比低字节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Y</w:t>
            </w:r>
            <w:r w:rsidRPr="00E70599">
              <w:rPr>
                <w:rFonts w:hint="eastAsia"/>
              </w:rPr>
              <w:t>轴齿轮比高字节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15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70762">
            <w:pPr>
              <w:jc w:val="center"/>
            </w:pPr>
            <w:r w:rsidRPr="00E70599">
              <w:t>16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齿轮比为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642595">
      <w:pPr>
        <w:pStyle w:val="Heading2"/>
      </w:pPr>
      <w:r>
        <w:t>6</w:t>
      </w:r>
      <w:r>
        <w:rPr>
          <w:rFonts w:hint="eastAsia"/>
        </w:rPr>
        <w:t>、设置齿轮比（</w:t>
      </w:r>
      <w:r>
        <w:t>BB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）</w:t>
      </w:r>
    </w:p>
    <w:p w:rsidR="005C1ACD" w:rsidRDefault="005C1ACD" w:rsidP="00642595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64259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C7076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0x12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0x04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X</w:t>
            </w:r>
            <w:r w:rsidRPr="00E70599">
              <w:rPr>
                <w:rFonts w:hint="eastAsia"/>
              </w:rPr>
              <w:t>轴齿轮比低字节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X</w:t>
            </w:r>
            <w:r w:rsidRPr="00E70599">
              <w:rPr>
                <w:rFonts w:hint="eastAsia"/>
              </w:rPr>
              <w:t>轴齿轮比高字节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Y</w:t>
            </w:r>
            <w:r w:rsidRPr="00E70599">
              <w:rPr>
                <w:rFonts w:hint="eastAsia"/>
              </w:rPr>
              <w:t>轴齿轮比低字节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Y</w:t>
            </w:r>
            <w:r w:rsidRPr="00E70599">
              <w:rPr>
                <w:rFonts w:hint="eastAsia"/>
              </w:rPr>
              <w:t>轴齿轮比高字节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rPr>
          <w:rFonts w:hint="eastAsia"/>
        </w:rPr>
        <w:t>下位机返回：</w:t>
      </w:r>
    </w:p>
    <w:p w:rsidR="005C1ACD" w:rsidRDefault="005C1ACD" w:rsidP="0064259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C7076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642595">
      <w:pPr>
        <w:ind w:left="840"/>
      </w:pPr>
    </w:p>
    <w:p w:rsidR="005C1ACD" w:rsidRDefault="005C1ACD" w:rsidP="00642595">
      <w:pPr>
        <w:ind w:left="840"/>
      </w:pPr>
      <w:r>
        <w:tab/>
      </w:r>
      <w:r>
        <w:tab/>
      </w:r>
      <w:r>
        <w:rPr>
          <w:rFonts w:hint="eastAsia"/>
        </w:rPr>
        <w:t>齿轮比为</w:t>
      </w:r>
      <w:r>
        <w:t>16</w:t>
      </w:r>
      <w:r>
        <w:rPr>
          <w:rFonts w:hint="eastAsia"/>
        </w:rPr>
        <w:t>位无符号整形数据。范围</w:t>
      </w:r>
      <w:r>
        <w:t>100-4000</w:t>
      </w:r>
    </w:p>
    <w:p w:rsidR="005C1ACD" w:rsidRPr="00642595" w:rsidRDefault="005C1ACD" w:rsidP="00642595">
      <w:pPr>
        <w:ind w:left="840"/>
      </w:pPr>
    </w:p>
    <w:p w:rsidR="005C1ACD" w:rsidRDefault="005C1ACD" w:rsidP="00EF6A87">
      <w:pPr>
        <w:pStyle w:val="Heading2"/>
      </w:pPr>
      <w:r>
        <w:t>7</w:t>
      </w:r>
      <w:r>
        <w:rPr>
          <w:rFonts w:hint="eastAsia"/>
        </w:rPr>
        <w:t>、读机器</w:t>
      </w:r>
      <w:r>
        <w:t>ID</w:t>
      </w:r>
      <w:r>
        <w:rPr>
          <w:rFonts w:hint="eastAsia"/>
        </w:rPr>
        <w:t>（</w:t>
      </w:r>
      <w:r>
        <w:t>AA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）</w:t>
      </w:r>
    </w:p>
    <w:p w:rsidR="005C1ACD" w:rsidRDefault="005C1ACD" w:rsidP="00EF6A87">
      <w:pPr>
        <w:ind w:left="840"/>
      </w:pPr>
      <w:r>
        <w:rPr>
          <w:rFonts w:hint="eastAsia"/>
        </w:rPr>
        <w:t>上位机：</w:t>
      </w:r>
    </w:p>
    <w:p w:rsidR="005C1ACD" w:rsidRDefault="005C1ACD" w:rsidP="00EF6A87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rPr>
          <w:trHeight w:val="144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rPr>
          <w:trHeight w:val="16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262E2">
        <w:trPr>
          <w:trHeight w:val="21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0x13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132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</w:pPr>
    </w:p>
    <w:p w:rsidR="005C1ACD" w:rsidRDefault="005C1ACD" w:rsidP="00EF6A87">
      <w:pPr>
        <w:ind w:left="840"/>
      </w:pPr>
      <w:r>
        <w:rPr>
          <w:rFonts w:hint="eastAsia"/>
        </w:rPr>
        <w:t>下位机返回：</w:t>
      </w:r>
    </w:p>
    <w:p w:rsidR="005C1ACD" w:rsidRDefault="005C1ACD" w:rsidP="00EF6A87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4262E2">
        <w:trPr>
          <w:trHeight w:val="158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trHeight w:val="157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0x13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0x12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10~1F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机器</w:t>
            </w:r>
            <w:r w:rsidRPr="00E70599">
              <w:t>ID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20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</w:pPr>
    </w:p>
    <w:p w:rsidR="005C1ACD" w:rsidRDefault="005C1ACD" w:rsidP="00642595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机器</w:t>
      </w:r>
      <w:r>
        <w:t>ID</w:t>
      </w:r>
      <w:r>
        <w:rPr>
          <w:rFonts w:hint="eastAsia"/>
        </w:rPr>
        <w:t>为</w:t>
      </w:r>
      <w:r>
        <w:t>ASCII</w:t>
      </w:r>
      <w:r>
        <w:rPr>
          <w:rFonts w:hint="eastAsia"/>
        </w:rPr>
        <w:t>码传送。</w:t>
      </w:r>
    </w:p>
    <w:p w:rsidR="005C1ACD" w:rsidRPr="00EF6A87" w:rsidRDefault="005C1ACD" w:rsidP="00642595">
      <w:pPr>
        <w:ind w:left="840"/>
        <w:rPr>
          <w:rFonts w:ascii="宋体"/>
          <w:sz w:val="24"/>
        </w:rPr>
      </w:pPr>
    </w:p>
    <w:p w:rsidR="005C1ACD" w:rsidRDefault="005C1ACD" w:rsidP="00433D85">
      <w:pPr>
        <w:pStyle w:val="Heading2"/>
      </w:pPr>
      <w:r>
        <w:t>8</w:t>
      </w:r>
      <w:r>
        <w:rPr>
          <w:rFonts w:hint="eastAsia"/>
        </w:rPr>
        <w:t>、读</w:t>
      </w:r>
      <w:r>
        <w:t>AP</w:t>
      </w:r>
      <w:r>
        <w:rPr>
          <w:rFonts w:hint="eastAsia"/>
        </w:rPr>
        <w:t>模式下</w:t>
      </w:r>
      <w:r>
        <w:t>WIFI</w:t>
      </w:r>
      <w:r>
        <w:rPr>
          <w:rFonts w:hint="eastAsia"/>
        </w:rPr>
        <w:t>信息（</w:t>
      </w:r>
      <w:r>
        <w:t>AA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）</w:t>
      </w:r>
    </w:p>
    <w:p w:rsidR="005C1ACD" w:rsidRDefault="005C1ACD" w:rsidP="00433D85">
      <w:pPr>
        <w:ind w:left="840"/>
      </w:pPr>
      <w:r>
        <w:rPr>
          <w:rFonts w:hint="eastAsia"/>
        </w:rPr>
        <w:t>上位机：</w:t>
      </w:r>
    </w:p>
    <w:p w:rsidR="005C1ACD" w:rsidRDefault="005C1ACD" w:rsidP="00433D8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433D8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0x14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433D85">
      <w:pPr>
        <w:ind w:left="840"/>
      </w:pPr>
    </w:p>
    <w:p w:rsidR="005C1ACD" w:rsidRDefault="005C1ACD" w:rsidP="00433D85">
      <w:pPr>
        <w:ind w:left="840"/>
      </w:pPr>
      <w:r>
        <w:rPr>
          <w:rFonts w:hint="eastAsia"/>
        </w:rPr>
        <w:t>下位机返回：</w:t>
      </w:r>
    </w:p>
    <w:p w:rsidR="005C1ACD" w:rsidRDefault="005C1ACD" w:rsidP="00433D8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433D85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0x14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433D85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0x2E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433D85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10~25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名称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26~41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密码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42~45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IP</w:t>
            </w:r>
            <w:r w:rsidRPr="00E70599">
              <w:rPr>
                <w:rFonts w:hint="eastAsia"/>
              </w:rPr>
              <w:t>地址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46~49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子网掩码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50~53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端口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55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433D85">
      <w:pPr>
        <w:ind w:left="840"/>
      </w:pPr>
    </w:p>
    <w:p w:rsidR="005C1ACD" w:rsidRDefault="005C1ACD" w:rsidP="00433D85">
      <w:pPr>
        <w:ind w:left="840"/>
      </w:pPr>
      <w:r>
        <w:tab/>
      </w:r>
      <w:r>
        <w:tab/>
        <w:t>WIFI</w:t>
      </w:r>
      <w:r>
        <w:rPr>
          <w:rFonts w:hint="eastAsia"/>
        </w:rPr>
        <w:t>名称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433D85">
      <w:pPr>
        <w:ind w:left="840"/>
      </w:pPr>
      <w:r>
        <w:tab/>
      </w:r>
      <w:r>
        <w:tab/>
        <w:t>WIFI</w:t>
      </w:r>
      <w:r>
        <w:rPr>
          <w:rFonts w:hint="eastAsia"/>
        </w:rPr>
        <w:t>密码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433D85">
      <w:pPr>
        <w:ind w:left="840"/>
      </w:pPr>
      <w:r>
        <w:tab/>
      </w:r>
      <w:r>
        <w:tab/>
        <w:t>IP</w:t>
      </w:r>
      <w:r>
        <w:rPr>
          <w:rFonts w:hint="eastAsia"/>
        </w:rPr>
        <w:t>地址四字节，无符号字符型，</w:t>
      </w:r>
      <w:r>
        <w:t>192.168.1.10</w:t>
      </w:r>
      <w:r>
        <w:rPr>
          <w:rFonts w:hint="eastAsia"/>
        </w:rPr>
        <w:t>对应</w:t>
      </w:r>
      <w:r>
        <w:t>0xC0,0xA8,0x01,0x0A.</w:t>
      </w:r>
    </w:p>
    <w:p w:rsidR="005C1ACD" w:rsidRDefault="005C1ACD" w:rsidP="00433D85">
      <w:pPr>
        <w:ind w:left="840"/>
      </w:pPr>
      <w:r>
        <w:tab/>
      </w:r>
      <w:r>
        <w:tab/>
      </w:r>
      <w:r>
        <w:rPr>
          <w:rFonts w:hint="eastAsia"/>
        </w:rPr>
        <w:t>子网掩码四字节，无符号字符型，</w:t>
      </w:r>
      <w:r>
        <w:t>255.255.255.0</w:t>
      </w:r>
      <w:r>
        <w:rPr>
          <w:rFonts w:hint="eastAsia"/>
        </w:rPr>
        <w:t>对应</w:t>
      </w:r>
      <w:r>
        <w:t>0xFF,0xFF,0xFF,0x0.</w:t>
      </w:r>
    </w:p>
    <w:p w:rsidR="005C1ACD" w:rsidRDefault="005C1ACD" w:rsidP="00433D85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端口为无符号长整型，四字节，低字节在前，最大</w:t>
      </w:r>
      <w:r>
        <w:t>65535.</w:t>
      </w:r>
    </w:p>
    <w:p w:rsidR="005C1ACD" w:rsidRDefault="005C1ACD" w:rsidP="00433D85">
      <w:pPr>
        <w:pStyle w:val="Heading2"/>
      </w:pPr>
      <w:r>
        <w:t>9</w:t>
      </w:r>
      <w:r>
        <w:rPr>
          <w:rFonts w:hint="eastAsia"/>
        </w:rPr>
        <w:t>、设置</w:t>
      </w:r>
      <w:r>
        <w:t>AP</w:t>
      </w:r>
      <w:r>
        <w:rPr>
          <w:rFonts w:hint="eastAsia"/>
        </w:rPr>
        <w:t>模式下</w:t>
      </w:r>
      <w:r>
        <w:t>WIFI</w:t>
      </w:r>
      <w:r>
        <w:rPr>
          <w:rFonts w:hint="eastAsia"/>
        </w:rPr>
        <w:t>信息（</w:t>
      </w:r>
      <w:r>
        <w:t>BB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）</w:t>
      </w:r>
    </w:p>
    <w:p w:rsidR="005C1ACD" w:rsidRDefault="005C1ACD" w:rsidP="00433D85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433D85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9542C9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0x14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0x08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9542C9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8~23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名称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9542C9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24~39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密码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9542C9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40~43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IP</w:t>
            </w:r>
            <w:r w:rsidRPr="00E70599">
              <w:rPr>
                <w:rFonts w:hint="eastAsia"/>
              </w:rPr>
              <w:t>地址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9542C9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44~47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子网掩码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9542C9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48~51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端口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433D85">
      <w:pPr>
        <w:ind w:left="840"/>
      </w:pPr>
    </w:p>
    <w:p w:rsidR="005C1ACD" w:rsidRDefault="005C1ACD" w:rsidP="00433D85">
      <w:pPr>
        <w:ind w:left="840"/>
      </w:pPr>
      <w:r>
        <w:rPr>
          <w:rFonts w:hint="eastAsia"/>
        </w:rPr>
        <w:t>下位机返回：</w:t>
      </w:r>
    </w:p>
    <w:p w:rsidR="005C1ACD" w:rsidRDefault="005C1ACD" w:rsidP="00433D85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9542C9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0x14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433D85">
      <w:pPr>
        <w:ind w:left="840"/>
      </w:pPr>
    </w:p>
    <w:p w:rsidR="005C1ACD" w:rsidRDefault="005C1ACD" w:rsidP="009542C9">
      <w:pPr>
        <w:ind w:left="840"/>
      </w:pPr>
      <w:r>
        <w:tab/>
      </w:r>
      <w:r>
        <w:tab/>
        <w:t>WIFI</w:t>
      </w:r>
      <w:r>
        <w:rPr>
          <w:rFonts w:hint="eastAsia"/>
        </w:rPr>
        <w:t>名称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9542C9">
      <w:pPr>
        <w:ind w:left="840"/>
      </w:pPr>
      <w:r>
        <w:tab/>
      </w:r>
      <w:r>
        <w:tab/>
        <w:t>WIFI</w:t>
      </w:r>
      <w:r>
        <w:rPr>
          <w:rFonts w:hint="eastAsia"/>
        </w:rPr>
        <w:t>密码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9542C9">
      <w:pPr>
        <w:ind w:left="840"/>
      </w:pPr>
      <w:r>
        <w:tab/>
      </w:r>
      <w:r>
        <w:tab/>
        <w:t>IP</w:t>
      </w:r>
      <w:r>
        <w:rPr>
          <w:rFonts w:hint="eastAsia"/>
        </w:rPr>
        <w:t>地址四字节，无符号字符型，</w:t>
      </w:r>
      <w:r>
        <w:t>192.168.1.10</w:t>
      </w:r>
      <w:r>
        <w:rPr>
          <w:rFonts w:hint="eastAsia"/>
        </w:rPr>
        <w:t>对应</w:t>
      </w:r>
      <w:r>
        <w:t>0xC0,0xA8,0x01,0x0A.</w:t>
      </w:r>
    </w:p>
    <w:p w:rsidR="005C1ACD" w:rsidRDefault="005C1ACD" w:rsidP="009542C9">
      <w:pPr>
        <w:ind w:left="840"/>
      </w:pPr>
      <w:r>
        <w:tab/>
      </w:r>
      <w:r>
        <w:tab/>
      </w:r>
      <w:r>
        <w:rPr>
          <w:rFonts w:hint="eastAsia"/>
        </w:rPr>
        <w:t>子网掩码四字节，无符号字符型，</w:t>
      </w:r>
      <w:r>
        <w:t>255.255.255.0</w:t>
      </w:r>
      <w:r>
        <w:rPr>
          <w:rFonts w:hint="eastAsia"/>
        </w:rPr>
        <w:t>对应</w:t>
      </w:r>
      <w:r>
        <w:t>0xFF,0xFF,0xFF,0x0.</w:t>
      </w:r>
    </w:p>
    <w:p w:rsidR="005C1ACD" w:rsidRDefault="005C1ACD" w:rsidP="009542C9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端口为无符号长整型，四字节，低字节在前，最大</w:t>
      </w:r>
      <w:r>
        <w:t>65535.</w:t>
      </w:r>
    </w:p>
    <w:p w:rsidR="005C1ACD" w:rsidRPr="009542C9" w:rsidRDefault="005C1ACD" w:rsidP="00433D85">
      <w:pPr>
        <w:ind w:left="840"/>
      </w:pPr>
    </w:p>
    <w:p w:rsidR="005C1ACD" w:rsidRDefault="005C1ACD" w:rsidP="009542C9">
      <w:pPr>
        <w:pStyle w:val="Heading2"/>
      </w:pPr>
      <w:r>
        <w:t>10</w:t>
      </w:r>
      <w:r>
        <w:rPr>
          <w:rFonts w:hint="eastAsia"/>
        </w:rPr>
        <w:t>、读</w:t>
      </w:r>
      <w:r>
        <w:t>STA</w:t>
      </w:r>
      <w:r>
        <w:rPr>
          <w:rFonts w:hint="eastAsia"/>
        </w:rPr>
        <w:t>模式下</w:t>
      </w:r>
      <w:r>
        <w:t>WIFI</w:t>
      </w:r>
      <w:r>
        <w:rPr>
          <w:rFonts w:hint="eastAsia"/>
        </w:rPr>
        <w:t>信息（</w:t>
      </w:r>
      <w:r>
        <w:t>AA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）</w:t>
      </w:r>
    </w:p>
    <w:p w:rsidR="005C1ACD" w:rsidRDefault="005C1ACD" w:rsidP="009542C9">
      <w:pPr>
        <w:ind w:left="840"/>
      </w:pPr>
      <w:r>
        <w:rPr>
          <w:rFonts w:hint="eastAsia"/>
        </w:rPr>
        <w:t>上位机：</w:t>
      </w:r>
    </w:p>
    <w:p w:rsidR="005C1ACD" w:rsidRDefault="005C1ACD" w:rsidP="009542C9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9542C9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0x15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9542C9">
      <w:pPr>
        <w:ind w:left="840"/>
      </w:pPr>
    </w:p>
    <w:p w:rsidR="005C1ACD" w:rsidRDefault="005C1ACD" w:rsidP="009542C9">
      <w:pPr>
        <w:ind w:left="840"/>
      </w:pPr>
      <w:r>
        <w:rPr>
          <w:rFonts w:hint="eastAsia"/>
        </w:rPr>
        <w:t>下位机返回：</w:t>
      </w:r>
    </w:p>
    <w:p w:rsidR="005C1ACD" w:rsidRDefault="005C1ACD" w:rsidP="009542C9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0x15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>
              <w:t>0x43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保存</w:t>
            </w:r>
            <w:r w:rsidRPr="00E70599">
              <w:t>WIFI</w:t>
            </w:r>
            <w:r w:rsidRPr="00E70599">
              <w:rPr>
                <w:rFonts w:hint="eastAsia"/>
              </w:rPr>
              <w:t>个数</w:t>
            </w:r>
            <w:r w:rsidRPr="00E70599">
              <w:t>n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175FA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11~</w:t>
            </w:r>
            <w:r>
              <w:t>26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名称</w:t>
            </w:r>
            <w:r>
              <w:t>1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>
              <w:t>27~42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>
              <w:rPr>
                <w:rFonts w:hint="eastAsia"/>
              </w:rPr>
              <w:t>密码</w:t>
            </w:r>
            <w:r>
              <w:t>1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>
              <w:t>43~58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名称</w:t>
            </w:r>
            <w:r>
              <w:t>2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>
              <w:t>59~74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>
              <w:rPr>
                <w:rFonts w:hint="eastAsia"/>
              </w:rPr>
              <w:t>密码</w:t>
            </w:r>
            <w:r>
              <w:t>2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>
              <w:t>75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175FA8">
            <w:pPr>
              <w:jc w:val="center"/>
            </w:pPr>
            <w:r>
              <w:t>7</w:t>
            </w: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175FA8">
            <w:pPr>
              <w:jc w:val="center"/>
            </w:pPr>
            <w:r>
              <w:t>77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9542C9">
      <w:pPr>
        <w:ind w:left="840"/>
      </w:pPr>
    </w:p>
    <w:p w:rsidR="005C1ACD" w:rsidRDefault="005C1ACD" w:rsidP="00175FA8">
      <w:pPr>
        <w:ind w:left="840"/>
        <w:rPr>
          <w:rFonts w:ascii="宋体"/>
          <w:sz w:val="24"/>
        </w:rPr>
      </w:pPr>
      <w:r>
        <w:tab/>
      </w:r>
      <w:r>
        <w:tab/>
        <w:t>WIFI</w:t>
      </w:r>
      <w:r>
        <w:rPr>
          <w:rFonts w:hint="eastAsia"/>
        </w:rPr>
        <w:t>名称和密码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9542C9">
      <w:pPr>
        <w:ind w:left="840"/>
        <w:rPr>
          <w:rFonts w:ascii="宋体"/>
          <w:sz w:val="24"/>
        </w:rPr>
      </w:pPr>
    </w:p>
    <w:p w:rsidR="005C1ACD" w:rsidRDefault="005C1ACD" w:rsidP="009542C9">
      <w:pPr>
        <w:pStyle w:val="Heading2"/>
      </w:pPr>
      <w:r>
        <w:t>11</w:t>
      </w:r>
      <w:r>
        <w:rPr>
          <w:rFonts w:hint="eastAsia"/>
        </w:rPr>
        <w:t>、设置并进入</w:t>
      </w:r>
      <w:r>
        <w:t>STA</w:t>
      </w:r>
      <w:r>
        <w:rPr>
          <w:rFonts w:hint="eastAsia"/>
        </w:rPr>
        <w:t>模式下</w:t>
      </w:r>
      <w:r>
        <w:t>WIFI</w:t>
      </w:r>
      <w:r>
        <w:rPr>
          <w:rFonts w:hint="eastAsia"/>
        </w:rPr>
        <w:t>信息（</w:t>
      </w:r>
      <w:r>
        <w:t>BB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）</w:t>
      </w:r>
    </w:p>
    <w:p w:rsidR="005C1ACD" w:rsidRDefault="005C1ACD" w:rsidP="009542C9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9542C9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0x15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0x20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8~23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名称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24~39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WIFI</w:t>
            </w:r>
            <w:r w:rsidRPr="00E70599">
              <w:rPr>
                <w:rFonts w:hint="eastAsia"/>
              </w:rPr>
              <w:t>密码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40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9542C9">
      <w:pPr>
        <w:ind w:left="840"/>
      </w:pPr>
    </w:p>
    <w:p w:rsidR="005C1ACD" w:rsidRDefault="005C1ACD" w:rsidP="009542C9">
      <w:pPr>
        <w:ind w:left="840"/>
      </w:pPr>
      <w:r>
        <w:rPr>
          <w:rFonts w:hint="eastAsia"/>
        </w:rPr>
        <w:t>下位机返回：</w:t>
      </w:r>
    </w:p>
    <w:p w:rsidR="005C1ACD" w:rsidRDefault="005C1ACD" w:rsidP="009542C9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0x15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9542C9">
      <w:pPr>
        <w:ind w:left="840"/>
      </w:pPr>
    </w:p>
    <w:p w:rsidR="005C1ACD" w:rsidRDefault="005C1ACD" w:rsidP="009542C9">
      <w:pPr>
        <w:ind w:left="840"/>
      </w:pPr>
      <w:r>
        <w:tab/>
      </w:r>
      <w:r>
        <w:tab/>
        <w:t>WIFI</w:t>
      </w:r>
      <w:r>
        <w:rPr>
          <w:rFonts w:hint="eastAsia"/>
        </w:rPr>
        <w:t>名称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9542C9">
      <w:pPr>
        <w:ind w:left="840"/>
      </w:pPr>
      <w:r>
        <w:tab/>
      </w:r>
      <w:r>
        <w:tab/>
        <w:t>WIFI</w:t>
      </w:r>
      <w:r>
        <w:rPr>
          <w:rFonts w:hint="eastAsia"/>
        </w:rPr>
        <w:t>密码</w:t>
      </w:r>
      <w:r>
        <w:t>ASCII</w:t>
      </w:r>
      <w:r>
        <w:rPr>
          <w:rFonts w:hint="eastAsia"/>
        </w:rPr>
        <w:t>码字符串，</w:t>
      </w:r>
      <w:r>
        <w:t>16</w:t>
      </w:r>
      <w:r>
        <w:rPr>
          <w:rFonts w:hint="eastAsia"/>
        </w:rPr>
        <w:t>个字节长度，不够</w:t>
      </w:r>
      <w:r>
        <w:t>16</w:t>
      </w:r>
      <w:r>
        <w:rPr>
          <w:rFonts w:hint="eastAsia"/>
        </w:rPr>
        <w:t>字节以</w:t>
      </w:r>
      <w:r>
        <w:t>0x00</w:t>
      </w:r>
      <w:r>
        <w:rPr>
          <w:rFonts w:hint="eastAsia"/>
        </w:rPr>
        <w:t>补充。</w:t>
      </w:r>
    </w:p>
    <w:p w:rsidR="005C1ACD" w:rsidRDefault="005C1ACD" w:rsidP="00175FA8">
      <w:pPr>
        <w:ind w:left="840"/>
      </w:pPr>
      <w:r>
        <w:tab/>
      </w:r>
      <w:r>
        <w:tab/>
      </w:r>
      <w:r>
        <w:rPr>
          <w:rFonts w:hint="eastAsia"/>
        </w:rPr>
        <w:t>端口号固定为</w:t>
      </w:r>
      <w:r>
        <w:t>5000</w:t>
      </w:r>
      <w:r>
        <w:rPr>
          <w:rFonts w:hint="eastAsia"/>
        </w:rPr>
        <w:t>；</w:t>
      </w:r>
    </w:p>
    <w:p w:rsidR="005C1ACD" w:rsidRDefault="005C1ACD" w:rsidP="00175FA8">
      <w:pPr>
        <w:ind w:left="840"/>
      </w:pPr>
      <w:r>
        <w:tab/>
      </w:r>
      <w:r>
        <w:tab/>
      </w:r>
      <w:r>
        <w:rPr>
          <w:rFonts w:hint="eastAsia"/>
        </w:rPr>
        <w:t>参数错误的时候会有应答，连接不上或重新连接上后此命令没有应答。</w:t>
      </w:r>
    </w:p>
    <w:p w:rsidR="005C1ACD" w:rsidRDefault="005C1ACD" w:rsidP="00175FA8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连接此网失败后会继续寻找可连接的网，无网可连接上的时候会自动返回</w:t>
      </w:r>
      <w:r>
        <w:tab/>
      </w:r>
      <w:r>
        <w:tab/>
        <w:t>AP</w:t>
      </w:r>
      <w:r>
        <w:rPr>
          <w:rFonts w:hint="eastAsia"/>
        </w:rPr>
        <w:t>模式。</w:t>
      </w:r>
    </w:p>
    <w:p w:rsidR="005C1ACD" w:rsidRDefault="005C1ACD" w:rsidP="00642595">
      <w:pPr>
        <w:ind w:left="840"/>
      </w:pPr>
    </w:p>
    <w:p w:rsidR="005C1ACD" w:rsidRDefault="005C1ACD" w:rsidP="00175FA8">
      <w:pPr>
        <w:pStyle w:val="Heading2"/>
      </w:pPr>
      <w:r>
        <w:t>12</w:t>
      </w:r>
      <w:r>
        <w:rPr>
          <w:rFonts w:hint="eastAsia"/>
        </w:rPr>
        <w:t>、设备恢复出厂值（</w:t>
      </w:r>
      <w:r>
        <w:t>BB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）</w:t>
      </w:r>
    </w:p>
    <w:p w:rsidR="005C1ACD" w:rsidRDefault="005C1ACD" w:rsidP="00175FA8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175FA8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0x16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0x01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模式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75FA8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模式为</w:t>
      </w:r>
      <w:r>
        <w:t>0</w:t>
      </w:r>
      <w:r>
        <w:rPr>
          <w:rFonts w:hint="eastAsia"/>
        </w:rPr>
        <w:t>全部参数恢复出厂值</w:t>
      </w:r>
    </w:p>
    <w:p w:rsidR="005C1ACD" w:rsidRDefault="005C1ACD" w:rsidP="00175FA8">
      <w:pPr>
        <w:ind w:left="840"/>
      </w:pPr>
      <w:r>
        <w:tab/>
      </w:r>
      <w:r>
        <w:tab/>
      </w:r>
      <w:r>
        <w:tab/>
        <w:t>1</w:t>
      </w:r>
      <w:r>
        <w:rPr>
          <w:rFonts w:hint="eastAsia"/>
        </w:rPr>
        <w:t>除</w:t>
      </w:r>
      <w:r>
        <w:t>WIFI</w:t>
      </w:r>
      <w:r>
        <w:rPr>
          <w:rFonts w:hint="eastAsia"/>
        </w:rPr>
        <w:t>外其他参数恢复出厂值</w:t>
      </w:r>
    </w:p>
    <w:p w:rsidR="005C1ACD" w:rsidRDefault="005C1ACD" w:rsidP="00935C9B">
      <w:pPr>
        <w:ind w:left="840"/>
      </w:pPr>
      <w:r>
        <w:tab/>
      </w:r>
      <w:r>
        <w:tab/>
      </w:r>
      <w:r>
        <w:tab/>
        <w:t>2 WIFI</w:t>
      </w:r>
      <w:r>
        <w:rPr>
          <w:rFonts w:hint="eastAsia"/>
        </w:rPr>
        <w:t>参数恢复出厂值，</w:t>
      </w:r>
      <w:r>
        <w:t>AP</w:t>
      </w:r>
      <w:r>
        <w:rPr>
          <w:rFonts w:hint="eastAsia"/>
        </w:rPr>
        <w:t>：</w:t>
      </w:r>
      <w:r>
        <w:t>"XiaoMai_Wifi"</w:t>
      </w:r>
      <w:r>
        <w:rPr>
          <w:rFonts w:hint="eastAsia"/>
        </w:rPr>
        <w:t>，</w:t>
      </w:r>
      <w:r>
        <w:t xml:space="preserve"> "NONE"</w:t>
      </w:r>
      <w:r>
        <w:rPr>
          <w:rFonts w:hint="eastAsia"/>
        </w:rPr>
        <w:t>，</w:t>
      </w:r>
      <w:r>
        <w:t>192.168.10.20</w:t>
      </w:r>
      <w:r>
        <w:rPr>
          <w:rFonts w:hint="eastAsia"/>
        </w:rPr>
        <w:t>，</w:t>
      </w:r>
      <w:r>
        <w:t>255.255.255.0</w:t>
      </w:r>
      <w:r>
        <w:rPr>
          <w:rFonts w:hint="eastAsia"/>
        </w:rPr>
        <w:t>，</w:t>
      </w:r>
      <w:r>
        <w:t>5000</w:t>
      </w:r>
    </w:p>
    <w:p w:rsidR="005C1ACD" w:rsidRDefault="005C1ACD" w:rsidP="00175FA8">
      <w:pPr>
        <w:ind w:left="840"/>
      </w:pPr>
      <w:r>
        <w:tab/>
      </w:r>
    </w:p>
    <w:p w:rsidR="005C1ACD" w:rsidRDefault="005C1ACD" w:rsidP="00175FA8">
      <w:pPr>
        <w:ind w:left="840"/>
      </w:pPr>
      <w:r>
        <w:rPr>
          <w:rFonts w:hint="eastAsia"/>
        </w:rPr>
        <w:t>下位机返回：</w:t>
      </w:r>
    </w:p>
    <w:p w:rsidR="005C1ACD" w:rsidRDefault="005C1ACD" w:rsidP="00175FA8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0x16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935C9B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0x01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75FA8">
      <w:pPr>
        <w:ind w:left="840"/>
      </w:pPr>
    </w:p>
    <w:p w:rsidR="005C1ACD" w:rsidRDefault="005C1ACD" w:rsidP="00175FA8">
      <w:pPr>
        <w:pStyle w:val="Heading2"/>
      </w:pPr>
      <w:r>
        <w:t>13</w:t>
      </w:r>
      <w:r>
        <w:rPr>
          <w:rFonts w:hint="eastAsia"/>
        </w:rPr>
        <w:t>、试刻（</w:t>
      </w:r>
      <w:r>
        <w:t>BB</w:t>
      </w:r>
      <w:r>
        <w:rPr>
          <w:rFonts w:hint="eastAsia"/>
        </w:rPr>
        <w:t>、</w:t>
      </w:r>
      <w:r>
        <w:t>17</w:t>
      </w:r>
      <w:r>
        <w:rPr>
          <w:rFonts w:hint="eastAsia"/>
        </w:rPr>
        <w:t>）</w:t>
      </w:r>
    </w:p>
    <w:p w:rsidR="005C1ACD" w:rsidRDefault="005C1ACD" w:rsidP="00175FA8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175FA8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rPr>
          <w:trHeight w:val="144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rPr>
          <w:trHeight w:val="16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rPr>
          <w:trHeight w:val="211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175FA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0x17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EB23D5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88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132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rPr>
          <w:trHeight w:val="149"/>
        </w:trPr>
        <w:tc>
          <w:tcPr>
            <w:tcW w:w="1255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75FA8">
      <w:pPr>
        <w:ind w:left="840"/>
      </w:pPr>
    </w:p>
    <w:p w:rsidR="005C1ACD" w:rsidRDefault="005C1ACD" w:rsidP="00175FA8">
      <w:pPr>
        <w:ind w:left="840"/>
      </w:pPr>
      <w:r>
        <w:rPr>
          <w:rFonts w:hint="eastAsia"/>
        </w:rPr>
        <w:t>下位机返回：</w:t>
      </w:r>
    </w:p>
    <w:p w:rsidR="005C1ACD" w:rsidRDefault="005C1ACD" w:rsidP="00175FA8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067CE8">
        <w:trPr>
          <w:trHeight w:val="158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067CE8">
        <w:trPr>
          <w:trHeight w:val="157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DD246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0x17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067CE8">
        <w:trPr>
          <w:trHeight w:val="21"/>
        </w:trPr>
        <w:tc>
          <w:tcPr>
            <w:tcW w:w="1463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067CE8">
        <w:tc>
          <w:tcPr>
            <w:tcW w:w="1463" w:type="dxa"/>
          </w:tcPr>
          <w:p w:rsidR="005C1ACD" w:rsidRPr="00E70599" w:rsidRDefault="005C1ACD" w:rsidP="00067CE8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75FA8">
      <w:pPr>
        <w:ind w:left="840"/>
      </w:pPr>
    </w:p>
    <w:p w:rsidR="005C1ACD" w:rsidRDefault="005C1ACD" w:rsidP="00EF6A87">
      <w:pPr>
        <w:pStyle w:val="Heading2"/>
      </w:pPr>
      <w:r>
        <w:t xml:space="preserve">14 </w:t>
      </w:r>
      <w:r>
        <w:rPr>
          <w:rFonts w:hint="eastAsia"/>
        </w:rPr>
        <w:t>读限位是否使能（</w:t>
      </w:r>
      <w:r>
        <w:t>AA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）</w:t>
      </w:r>
    </w:p>
    <w:p w:rsidR="005C1ACD" w:rsidRDefault="005C1ACD" w:rsidP="00EF6A87">
      <w:pPr>
        <w:ind w:left="840"/>
      </w:pPr>
      <w:r>
        <w:rPr>
          <w:rFonts w:hint="eastAsia"/>
        </w:rPr>
        <w:t>上位机：</w:t>
      </w:r>
    </w:p>
    <w:p w:rsidR="005C1ACD" w:rsidRDefault="005C1ACD" w:rsidP="00EF6A87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rPr>
          <w:trHeight w:val="144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rPr>
          <w:trHeight w:val="16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262E2">
        <w:trPr>
          <w:trHeight w:val="21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0x18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132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</w:pPr>
    </w:p>
    <w:p w:rsidR="005C1ACD" w:rsidRDefault="005C1ACD" w:rsidP="00EF6A87">
      <w:pPr>
        <w:ind w:left="840"/>
      </w:pPr>
      <w:r>
        <w:rPr>
          <w:rFonts w:hint="eastAsia"/>
        </w:rPr>
        <w:t>下位机返回：</w:t>
      </w:r>
    </w:p>
    <w:p w:rsidR="005C1ACD" w:rsidRDefault="005C1ACD" w:rsidP="00EF6A87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4262E2">
        <w:trPr>
          <w:trHeight w:val="158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trHeight w:val="157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0x18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限位是否使能（</w:t>
            </w:r>
            <w:r w:rsidRPr="00E70599">
              <w:t>0</w:t>
            </w:r>
            <w:r w:rsidRPr="00E70599">
              <w:rPr>
                <w:rFonts w:hint="eastAsia"/>
              </w:rPr>
              <w:t>不使能</w:t>
            </w:r>
            <w:r w:rsidRPr="00E70599">
              <w:t xml:space="preserve"> 1</w:t>
            </w:r>
            <w:r w:rsidRPr="00E70599">
              <w:rPr>
                <w:rFonts w:hint="eastAsia"/>
              </w:rPr>
              <w:t>使能）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13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  <w:rPr>
          <w:rFonts w:ascii="宋体"/>
          <w:sz w:val="24"/>
        </w:rPr>
      </w:pPr>
    </w:p>
    <w:p w:rsidR="005C1ACD" w:rsidRDefault="005C1ACD" w:rsidP="00EF6A87">
      <w:pPr>
        <w:pStyle w:val="Heading2"/>
      </w:pPr>
      <w:r>
        <w:t>15</w:t>
      </w:r>
      <w:r>
        <w:rPr>
          <w:rFonts w:hint="eastAsia"/>
        </w:rPr>
        <w:t>、设置限位是否使能（</w:t>
      </w:r>
      <w:r>
        <w:t>BB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）</w:t>
      </w:r>
    </w:p>
    <w:p w:rsidR="005C1ACD" w:rsidRDefault="005C1ACD" w:rsidP="00EF6A87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EF6A87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281"/>
      </w:tblGrid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rPr>
          <w:trHeight w:val="144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rPr>
          <w:trHeight w:val="16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4262E2">
        <w:trPr>
          <w:trHeight w:val="211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281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0x18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0x08</w:t>
            </w:r>
          </w:p>
        </w:tc>
      </w:tr>
      <w:tr w:rsidR="005C1ACD" w:rsidRPr="00E70599" w:rsidTr="004262E2">
        <w:trPr>
          <w:trHeight w:val="88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132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8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限位是否使能（</w:t>
            </w:r>
            <w:r w:rsidRPr="00E70599">
              <w:t>0</w:t>
            </w:r>
            <w:r w:rsidRPr="00E70599">
              <w:rPr>
                <w:rFonts w:hint="eastAsia"/>
              </w:rPr>
              <w:t>不使能</w:t>
            </w:r>
            <w:r w:rsidRPr="00E70599">
              <w:t xml:space="preserve"> 1</w:t>
            </w:r>
            <w:r w:rsidRPr="00E70599">
              <w:rPr>
                <w:rFonts w:hint="eastAsia"/>
              </w:rPr>
              <w:t>使能）</w:t>
            </w:r>
          </w:p>
        </w:tc>
      </w:tr>
      <w:tr w:rsidR="005C1ACD" w:rsidRPr="00E70599" w:rsidTr="004262E2">
        <w:trPr>
          <w:trHeight w:val="132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9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10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rPr>
          <w:trHeight w:val="149"/>
        </w:trPr>
        <w:tc>
          <w:tcPr>
            <w:tcW w:w="1255" w:type="dxa"/>
          </w:tcPr>
          <w:p w:rsidR="005C1ACD" w:rsidRPr="00E70599" w:rsidRDefault="005C1ACD" w:rsidP="004262E2">
            <w:pPr>
              <w:jc w:val="center"/>
            </w:pPr>
            <w:r w:rsidRPr="00E70599">
              <w:t>11</w:t>
            </w:r>
          </w:p>
        </w:tc>
        <w:tc>
          <w:tcPr>
            <w:tcW w:w="3281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</w:pPr>
    </w:p>
    <w:p w:rsidR="005C1ACD" w:rsidRDefault="005C1ACD" w:rsidP="00EF6A87">
      <w:pPr>
        <w:ind w:left="840"/>
      </w:pPr>
      <w:r>
        <w:rPr>
          <w:rFonts w:hint="eastAsia"/>
        </w:rPr>
        <w:t>下位机返回：</w:t>
      </w:r>
    </w:p>
    <w:p w:rsidR="005C1ACD" w:rsidRDefault="005C1ACD" w:rsidP="00EF6A87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4262E2">
        <w:trPr>
          <w:trHeight w:val="158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262E2">
        <w:trPr>
          <w:trHeight w:val="157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F6A87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0x18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4262E2">
        <w:trPr>
          <w:trHeight w:val="21"/>
        </w:trPr>
        <w:tc>
          <w:tcPr>
            <w:tcW w:w="1463" w:type="dxa"/>
          </w:tcPr>
          <w:p w:rsidR="005C1ACD" w:rsidRPr="00E70599" w:rsidRDefault="005C1ACD" w:rsidP="004262E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262E2">
        <w:tc>
          <w:tcPr>
            <w:tcW w:w="1463" w:type="dxa"/>
          </w:tcPr>
          <w:p w:rsidR="005C1ACD" w:rsidRPr="00E70599" w:rsidRDefault="005C1ACD" w:rsidP="004262E2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4262E2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F6A87">
      <w:pPr>
        <w:ind w:left="840"/>
      </w:pPr>
    </w:p>
    <w:p w:rsidR="005C1ACD" w:rsidRDefault="005C1ACD" w:rsidP="0014273B">
      <w:pPr>
        <w:pStyle w:val="Heading2"/>
      </w:pPr>
      <w:r>
        <w:t>16</w:t>
      </w:r>
      <w:r>
        <w:rPr>
          <w:rFonts w:hint="eastAsia"/>
        </w:rPr>
        <w:t>、读取幅宽（</w:t>
      </w:r>
      <w:r>
        <w:t>AA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）</w:t>
      </w:r>
    </w:p>
    <w:p w:rsidR="005C1ACD" w:rsidRDefault="005C1ACD" w:rsidP="0014273B">
      <w:pPr>
        <w:ind w:left="840"/>
      </w:pPr>
      <w:r>
        <w:rPr>
          <w:rFonts w:hint="eastAsia"/>
        </w:rPr>
        <w:t>上位机：</w:t>
      </w:r>
    </w:p>
    <w:p w:rsidR="005C1ACD" w:rsidRDefault="005C1ACD" w:rsidP="0014273B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402A0D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02A0D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02A0D">
        <w:trPr>
          <w:trHeight w:val="144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02A0D">
        <w:trPr>
          <w:trHeight w:val="161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02A0D">
        <w:trPr>
          <w:trHeight w:val="211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0x19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02A0D">
        <w:trPr>
          <w:trHeight w:val="132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02A0D">
        <w:trPr>
          <w:trHeight w:val="149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02A0D">
        <w:trPr>
          <w:trHeight w:val="149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4273B">
      <w:pPr>
        <w:ind w:left="840"/>
      </w:pPr>
    </w:p>
    <w:p w:rsidR="005C1ACD" w:rsidRDefault="005C1ACD" w:rsidP="0014273B">
      <w:pPr>
        <w:ind w:left="840"/>
      </w:pPr>
      <w:r>
        <w:rPr>
          <w:rFonts w:hint="eastAsia"/>
        </w:rPr>
        <w:t>下位机返回：</w:t>
      </w:r>
    </w:p>
    <w:p w:rsidR="005C1ACD" w:rsidRDefault="005C1ACD" w:rsidP="0014273B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402A0D">
        <w:trPr>
          <w:trHeight w:val="158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02A0D">
        <w:trPr>
          <w:trHeight w:val="157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14273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0x19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0x04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幅宽低字节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幅宽高字节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13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14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4273B">
      <w:pPr>
        <w:ind w:left="840"/>
      </w:pPr>
    </w:p>
    <w:p w:rsidR="005C1ACD" w:rsidRDefault="005C1ACD" w:rsidP="0014273B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幅宽为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14273B">
      <w:pPr>
        <w:pStyle w:val="Heading2"/>
      </w:pPr>
      <w:r>
        <w:t>17</w:t>
      </w:r>
      <w:r>
        <w:rPr>
          <w:rFonts w:hint="eastAsia"/>
        </w:rPr>
        <w:t>、设置幅宽（</w:t>
      </w:r>
      <w:r>
        <w:t>BB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）</w:t>
      </w:r>
    </w:p>
    <w:p w:rsidR="005C1ACD" w:rsidRDefault="005C1ACD" w:rsidP="0014273B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14273B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402A0D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02A0D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02A0D">
        <w:trPr>
          <w:trHeight w:val="144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02A0D">
        <w:trPr>
          <w:trHeight w:val="161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402A0D">
        <w:trPr>
          <w:trHeight w:val="211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14273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0x19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402A0D">
        <w:trPr>
          <w:trHeight w:val="88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02A0D">
        <w:trPr>
          <w:trHeight w:val="132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幅宽低字节</w:t>
            </w:r>
          </w:p>
        </w:tc>
      </w:tr>
      <w:tr w:rsidR="005C1ACD" w:rsidRPr="00E70599" w:rsidTr="00402A0D">
        <w:trPr>
          <w:trHeight w:val="132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幅宽高字节</w:t>
            </w:r>
          </w:p>
        </w:tc>
      </w:tr>
      <w:tr w:rsidR="005C1ACD" w:rsidRPr="00E70599" w:rsidTr="00402A0D">
        <w:trPr>
          <w:trHeight w:val="132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02A0D">
        <w:trPr>
          <w:trHeight w:val="149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02A0D">
        <w:trPr>
          <w:trHeight w:val="149"/>
        </w:trPr>
        <w:tc>
          <w:tcPr>
            <w:tcW w:w="1255" w:type="dxa"/>
          </w:tcPr>
          <w:p w:rsidR="005C1ACD" w:rsidRPr="00E70599" w:rsidRDefault="005C1ACD" w:rsidP="00402A0D">
            <w:pPr>
              <w:jc w:val="center"/>
            </w:pPr>
            <w:r w:rsidRPr="00E70599">
              <w:t>12</w:t>
            </w:r>
          </w:p>
        </w:tc>
        <w:tc>
          <w:tcPr>
            <w:tcW w:w="306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4273B">
      <w:pPr>
        <w:ind w:left="840"/>
      </w:pPr>
    </w:p>
    <w:p w:rsidR="005C1ACD" w:rsidRDefault="005C1ACD" w:rsidP="0014273B">
      <w:pPr>
        <w:ind w:left="840"/>
      </w:pPr>
      <w:r>
        <w:rPr>
          <w:rFonts w:hint="eastAsia"/>
        </w:rPr>
        <w:t>下位机返回：</w:t>
      </w:r>
    </w:p>
    <w:p w:rsidR="005C1ACD" w:rsidRDefault="005C1ACD" w:rsidP="0014273B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402A0D">
        <w:trPr>
          <w:trHeight w:val="158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402A0D">
        <w:trPr>
          <w:trHeight w:val="157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14273B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0x19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402A0D">
        <w:trPr>
          <w:trHeight w:val="21"/>
        </w:trPr>
        <w:tc>
          <w:tcPr>
            <w:tcW w:w="1463" w:type="dxa"/>
          </w:tcPr>
          <w:p w:rsidR="005C1ACD" w:rsidRPr="00E70599" w:rsidRDefault="005C1ACD" w:rsidP="00402A0D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402A0D">
        <w:tc>
          <w:tcPr>
            <w:tcW w:w="1463" w:type="dxa"/>
          </w:tcPr>
          <w:p w:rsidR="005C1ACD" w:rsidRPr="00E70599" w:rsidRDefault="005C1ACD" w:rsidP="00402A0D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402A0D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14273B">
      <w:pPr>
        <w:ind w:left="840"/>
      </w:pPr>
    </w:p>
    <w:p w:rsidR="005C1ACD" w:rsidRDefault="005C1ACD" w:rsidP="00642595">
      <w:pPr>
        <w:ind w:left="840"/>
      </w:pPr>
      <w:r>
        <w:tab/>
      </w:r>
      <w:r>
        <w:tab/>
      </w:r>
      <w:r>
        <w:rPr>
          <w:rFonts w:hint="eastAsia"/>
        </w:rPr>
        <w:t>幅宽为</w:t>
      </w:r>
      <w:r>
        <w:t>16</w:t>
      </w:r>
      <w:r>
        <w:rPr>
          <w:rFonts w:hint="eastAsia"/>
        </w:rPr>
        <w:t>位无符号整形数据。</w:t>
      </w:r>
    </w:p>
    <w:p w:rsidR="005C1ACD" w:rsidRDefault="005C1ACD" w:rsidP="00642595">
      <w:pPr>
        <w:ind w:left="840"/>
      </w:pPr>
    </w:p>
    <w:p w:rsidR="005C1ACD" w:rsidRDefault="005C1ACD" w:rsidP="00E93572">
      <w:pPr>
        <w:pStyle w:val="Heading2"/>
      </w:pPr>
      <w:r>
        <w:t>18</w:t>
      </w:r>
      <w:r>
        <w:rPr>
          <w:rFonts w:hint="eastAsia"/>
        </w:rPr>
        <w:t>、读取服务器地址（</w:t>
      </w:r>
      <w:r>
        <w:t>AA</w:t>
      </w:r>
      <w:r>
        <w:rPr>
          <w:rFonts w:hint="eastAsia"/>
        </w:rPr>
        <w:t>、</w:t>
      </w:r>
      <w:r>
        <w:t>1A</w:t>
      </w:r>
      <w:r>
        <w:rPr>
          <w:rFonts w:hint="eastAsia"/>
        </w:rPr>
        <w:t>）</w:t>
      </w:r>
    </w:p>
    <w:p w:rsidR="005C1ACD" w:rsidRDefault="005C1ACD" w:rsidP="00E93572">
      <w:pPr>
        <w:ind w:left="840"/>
      </w:pPr>
      <w:r>
        <w:rPr>
          <w:rFonts w:hint="eastAsia"/>
        </w:rPr>
        <w:t>上位机：</w:t>
      </w:r>
    </w:p>
    <w:p w:rsidR="005C1ACD" w:rsidRDefault="005C1ACD" w:rsidP="00E93572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B037B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037B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037B6">
        <w:trPr>
          <w:trHeight w:val="144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037B6">
        <w:trPr>
          <w:trHeight w:val="161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B037B6">
        <w:trPr>
          <w:trHeight w:val="211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E9357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0x1A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037B6">
        <w:trPr>
          <w:trHeight w:val="132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037B6">
        <w:trPr>
          <w:trHeight w:val="149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037B6">
        <w:trPr>
          <w:trHeight w:val="149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93572">
      <w:pPr>
        <w:ind w:left="840"/>
      </w:pPr>
    </w:p>
    <w:p w:rsidR="005C1ACD" w:rsidRDefault="005C1ACD" w:rsidP="00E93572">
      <w:pPr>
        <w:ind w:left="840"/>
      </w:pPr>
      <w:r>
        <w:rPr>
          <w:rFonts w:hint="eastAsia"/>
        </w:rPr>
        <w:t>下位机返回：</w:t>
      </w:r>
    </w:p>
    <w:p w:rsidR="005C1ACD" w:rsidRDefault="005C1ACD" w:rsidP="00E93572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B037B6">
        <w:trPr>
          <w:trHeight w:val="158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037B6">
        <w:trPr>
          <w:trHeight w:val="157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9357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0x1A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E93572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0x0A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10~13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服务器</w:t>
            </w:r>
            <w:r w:rsidRPr="00E70599">
              <w:t>IP</w:t>
            </w:r>
            <w:r w:rsidRPr="00E70599">
              <w:rPr>
                <w:rFonts w:hint="eastAsia"/>
              </w:rPr>
              <w:t>地址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E93572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14~17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服务器端口号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E93572">
            <w:pPr>
              <w:jc w:val="center"/>
            </w:pPr>
            <w:r w:rsidRPr="00E70599">
              <w:t>18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E93572">
            <w:pPr>
              <w:jc w:val="center"/>
            </w:pPr>
            <w:r w:rsidRPr="00E70599">
              <w:t>19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20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93572">
      <w:pPr>
        <w:ind w:left="840"/>
      </w:pPr>
    </w:p>
    <w:p w:rsidR="005C1ACD" w:rsidRDefault="005C1ACD" w:rsidP="00E93572">
      <w:pPr>
        <w:ind w:left="840"/>
      </w:pPr>
      <w:r>
        <w:tab/>
      </w:r>
      <w:r>
        <w:tab/>
        <w:t>IP</w:t>
      </w:r>
      <w:r>
        <w:rPr>
          <w:rFonts w:hint="eastAsia"/>
        </w:rPr>
        <w:t>地址四字节，无符号字符型，</w:t>
      </w:r>
      <w:r>
        <w:t>192.168.1.10</w:t>
      </w:r>
      <w:r>
        <w:rPr>
          <w:rFonts w:hint="eastAsia"/>
        </w:rPr>
        <w:t>对应</w:t>
      </w:r>
      <w:r>
        <w:t>0xC0,0xA8,0x01,0x0A.</w:t>
      </w:r>
    </w:p>
    <w:p w:rsidR="005C1ACD" w:rsidRDefault="005C1ACD" w:rsidP="00E93572">
      <w:pPr>
        <w:ind w:left="840"/>
        <w:rPr>
          <w:rFonts w:ascii="宋体"/>
          <w:sz w:val="24"/>
        </w:rPr>
      </w:pPr>
      <w:r>
        <w:tab/>
      </w:r>
      <w:r>
        <w:tab/>
      </w:r>
      <w:r>
        <w:rPr>
          <w:rFonts w:hint="eastAsia"/>
        </w:rPr>
        <w:t>端口为无符号长整型，四字节，低字节在前，最大</w:t>
      </w:r>
      <w:r>
        <w:t>65535.</w:t>
      </w:r>
    </w:p>
    <w:p w:rsidR="005C1ACD" w:rsidRPr="00E93572" w:rsidRDefault="005C1ACD" w:rsidP="00E93572">
      <w:pPr>
        <w:ind w:left="840"/>
        <w:rPr>
          <w:rFonts w:ascii="宋体"/>
          <w:sz w:val="24"/>
        </w:rPr>
      </w:pPr>
    </w:p>
    <w:p w:rsidR="005C1ACD" w:rsidRDefault="005C1ACD" w:rsidP="00E93572">
      <w:pPr>
        <w:pStyle w:val="Heading2"/>
      </w:pPr>
      <w:r>
        <w:t>19</w:t>
      </w:r>
      <w:r>
        <w:rPr>
          <w:rFonts w:hint="eastAsia"/>
        </w:rPr>
        <w:t>、设置服务器地址（</w:t>
      </w:r>
      <w:r>
        <w:t>BB</w:t>
      </w:r>
      <w:r>
        <w:rPr>
          <w:rFonts w:hint="eastAsia"/>
        </w:rPr>
        <w:t>、</w:t>
      </w:r>
      <w:r>
        <w:t>1A</w:t>
      </w:r>
      <w:r>
        <w:rPr>
          <w:rFonts w:hint="eastAsia"/>
        </w:rPr>
        <w:t>）</w:t>
      </w:r>
    </w:p>
    <w:p w:rsidR="005C1ACD" w:rsidRDefault="005C1ACD" w:rsidP="00E93572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E93572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B037B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037B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037B6">
        <w:trPr>
          <w:trHeight w:val="144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037B6">
        <w:trPr>
          <w:trHeight w:val="161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B037B6">
        <w:trPr>
          <w:trHeight w:val="211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E9357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0x1A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B037B6">
        <w:trPr>
          <w:trHeight w:val="88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037B6">
        <w:trPr>
          <w:trHeight w:val="132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8~11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服务器</w:t>
            </w:r>
            <w:r w:rsidRPr="00E70599">
              <w:t>IP</w:t>
            </w:r>
            <w:r w:rsidRPr="00E70599">
              <w:rPr>
                <w:rFonts w:hint="eastAsia"/>
              </w:rPr>
              <w:t>地址</w:t>
            </w:r>
          </w:p>
        </w:tc>
      </w:tr>
      <w:tr w:rsidR="005C1ACD" w:rsidRPr="00E70599" w:rsidTr="00B037B6">
        <w:trPr>
          <w:trHeight w:val="132"/>
        </w:trPr>
        <w:tc>
          <w:tcPr>
            <w:tcW w:w="1255" w:type="dxa"/>
          </w:tcPr>
          <w:p w:rsidR="005C1ACD" w:rsidRPr="00E70599" w:rsidRDefault="005C1ACD" w:rsidP="00B037B6">
            <w:pPr>
              <w:jc w:val="center"/>
            </w:pPr>
            <w:r w:rsidRPr="00E70599">
              <w:t>12~15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服务器端口号</w:t>
            </w:r>
          </w:p>
        </w:tc>
      </w:tr>
      <w:tr w:rsidR="005C1ACD" w:rsidRPr="00E70599" w:rsidTr="00B037B6">
        <w:trPr>
          <w:trHeight w:val="132"/>
        </w:trPr>
        <w:tc>
          <w:tcPr>
            <w:tcW w:w="1255" w:type="dxa"/>
          </w:tcPr>
          <w:p w:rsidR="005C1ACD" w:rsidRPr="00E70599" w:rsidRDefault="005C1ACD" w:rsidP="00E93572">
            <w:pPr>
              <w:jc w:val="center"/>
            </w:pPr>
            <w:r w:rsidRPr="00E70599">
              <w:t>16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037B6">
        <w:trPr>
          <w:trHeight w:val="149"/>
        </w:trPr>
        <w:tc>
          <w:tcPr>
            <w:tcW w:w="1255" w:type="dxa"/>
          </w:tcPr>
          <w:p w:rsidR="005C1ACD" w:rsidRPr="00E70599" w:rsidRDefault="005C1ACD" w:rsidP="00E93572">
            <w:pPr>
              <w:jc w:val="center"/>
            </w:pPr>
            <w:r w:rsidRPr="00E70599">
              <w:t>17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037B6">
        <w:trPr>
          <w:trHeight w:val="149"/>
        </w:trPr>
        <w:tc>
          <w:tcPr>
            <w:tcW w:w="1255" w:type="dxa"/>
          </w:tcPr>
          <w:p w:rsidR="005C1ACD" w:rsidRPr="00E70599" w:rsidRDefault="005C1ACD" w:rsidP="00E93572">
            <w:pPr>
              <w:jc w:val="center"/>
            </w:pPr>
            <w:r w:rsidRPr="00E70599">
              <w:t>18</w:t>
            </w:r>
          </w:p>
        </w:tc>
        <w:tc>
          <w:tcPr>
            <w:tcW w:w="306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93572">
      <w:pPr>
        <w:ind w:left="840"/>
      </w:pPr>
    </w:p>
    <w:p w:rsidR="005C1ACD" w:rsidRDefault="005C1ACD" w:rsidP="00E93572">
      <w:pPr>
        <w:ind w:left="840"/>
      </w:pPr>
      <w:r>
        <w:rPr>
          <w:rFonts w:hint="eastAsia"/>
        </w:rPr>
        <w:t>下位机返回：</w:t>
      </w:r>
    </w:p>
    <w:p w:rsidR="005C1ACD" w:rsidRDefault="005C1ACD" w:rsidP="00E93572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B037B6">
        <w:trPr>
          <w:trHeight w:val="158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B037B6">
        <w:trPr>
          <w:trHeight w:val="157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93572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0x1A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B037B6">
        <w:trPr>
          <w:trHeight w:val="21"/>
        </w:trPr>
        <w:tc>
          <w:tcPr>
            <w:tcW w:w="1463" w:type="dxa"/>
          </w:tcPr>
          <w:p w:rsidR="005C1ACD" w:rsidRPr="00E70599" w:rsidRDefault="005C1ACD" w:rsidP="00B037B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B037B6">
        <w:tc>
          <w:tcPr>
            <w:tcW w:w="1463" w:type="dxa"/>
          </w:tcPr>
          <w:p w:rsidR="005C1ACD" w:rsidRPr="00E70599" w:rsidRDefault="005C1ACD" w:rsidP="00B037B6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B037B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E93572">
      <w:pPr>
        <w:ind w:left="840"/>
      </w:pPr>
    </w:p>
    <w:p w:rsidR="005C1ACD" w:rsidRDefault="005C1ACD" w:rsidP="00E93572">
      <w:pPr>
        <w:ind w:left="840"/>
      </w:pPr>
      <w:r>
        <w:tab/>
      </w:r>
      <w:r>
        <w:tab/>
        <w:t>IP</w:t>
      </w:r>
      <w:r>
        <w:rPr>
          <w:rFonts w:hint="eastAsia"/>
        </w:rPr>
        <w:t>地址四字节，无符号字符型，</w:t>
      </w:r>
      <w:r>
        <w:t>192.168.1.10</w:t>
      </w:r>
      <w:r>
        <w:rPr>
          <w:rFonts w:hint="eastAsia"/>
        </w:rPr>
        <w:t>对应</w:t>
      </w:r>
      <w:r>
        <w:t>0xC0,0xA8,0x01,0x0A.</w:t>
      </w:r>
    </w:p>
    <w:p w:rsidR="005C1ACD" w:rsidRDefault="005C1ACD" w:rsidP="00E93572">
      <w:pPr>
        <w:ind w:left="840"/>
      </w:pPr>
      <w:r>
        <w:tab/>
      </w:r>
      <w:r>
        <w:tab/>
      </w:r>
      <w:r>
        <w:rPr>
          <w:rFonts w:hint="eastAsia"/>
        </w:rPr>
        <w:t>端口为无符号长整型，四字节，低字节在前，最大</w:t>
      </w:r>
      <w:r>
        <w:t>65535.</w:t>
      </w:r>
    </w:p>
    <w:p w:rsidR="005C1ACD" w:rsidRPr="00E93572" w:rsidRDefault="005C1ACD" w:rsidP="00642595">
      <w:pPr>
        <w:ind w:left="840"/>
      </w:pPr>
    </w:p>
    <w:p w:rsidR="005C1ACD" w:rsidRDefault="005C1ACD" w:rsidP="00356267">
      <w:pPr>
        <w:pStyle w:val="Heading2"/>
      </w:pPr>
      <w:r>
        <w:t>20</w:t>
      </w:r>
      <w:r>
        <w:rPr>
          <w:rFonts w:hint="eastAsia"/>
        </w:rPr>
        <w:t>、复位指令（回机械原点）（</w:t>
      </w:r>
      <w:r>
        <w:t>BB</w:t>
      </w:r>
      <w:r>
        <w:rPr>
          <w:rFonts w:hint="eastAsia"/>
        </w:rPr>
        <w:t>、</w:t>
      </w:r>
      <w:r>
        <w:t>1B</w:t>
      </w:r>
      <w:r>
        <w:rPr>
          <w:rFonts w:hint="eastAsia"/>
        </w:rPr>
        <w:t>）</w:t>
      </w:r>
    </w:p>
    <w:p w:rsidR="005C1ACD" w:rsidRDefault="005C1ACD" w:rsidP="00356267">
      <w:pPr>
        <w:ind w:left="840"/>
      </w:pPr>
      <w:r>
        <w:t xml:space="preserve">  </w:t>
      </w:r>
      <w:r>
        <w:rPr>
          <w:rFonts w:hint="eastAsia"/>
        </w:rPr>
        <w:t>上位机：</w:t>
      </w:r>
    </w:p>
    <w:p w:rsidR="005C1ACD" w:rsidRDefault="005C1ACD" w:rsidP="00356267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E53D3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E53D36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E53D36">
        <w:trPr>
          <w:trHeight w:val="144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E53D36">
        <w:trPr>
          <w:trHeight w:val="161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E53D36">
        <w:trPr>
          <w:trHeight w:val="211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E53D36">
        <w:trPr>
          <w:trHeight w:val="88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</w:t>
            </w:r>
            <w:r>
              <w:t>B</w:t>
            </w:r>
          </w:p>
        </w:tc>
      </w:tr>
      <w:tr w:rsidR="005C1ACD" w:rsidRPr="00E70599" w:rsidTr="00E53D36">
        <w:trPr>
          <w:trHeight w:val="88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</w:t>
            </w:r>
            <w:r>
              <w:t>0</w:t>
            </w:r>
          </w:p>
        </w:tc>
      </w:tr>
      <w:tr w:rsidR="005C1ACD" w:rsidRPr="00E70599" w:rsidTr="00E53D36">
        <w:trPr>
          <w:trHeight w:val="88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E53D36">
        <w:trPr>
          <w:trHeight w:val="132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E53D36">
        <w:trPr>
          <w:trHeight w:val="149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E53D36">
        <w:trPr>
          <w:trHeight w:val="149"/>
        </w:trPr>
        <w:tc>
          <w:tcPr>
            <w:tcW w:w="1255" w:type="dxa"/>
          </w:tcPr>
          <w:p w:rsidR="005C1ACD" w:rsidRPr="00E70599" w:rsidRDefault="005C1ACD" w:rsidP="00E53D36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356267">
      <w:pPr>
        <w:ind w:left="840"/>
      </w:pPr>
    </w:p>
    <w:p w:rsidR="005C1ACD" w:rsidRDefault="005C1ACD" w:rsidP="00356267">
      <w:pPr>
        <w:ind w:left="840"/>
      </w:pPr>
      <w:r>
        <w:rPr>
          <w:rFonts w:hint="eastAsia"/>
        </w:rPr>
        <w:t>下位机返回：</w:t>
      </w:r>
    </w:p>
    <w:p w:rsidR="005C1ACD" w:rsidRDefault="005C1ACD" w:rsidP="00356267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E53D36">
        <w:trPr>
          <w:trHeight w:val="158"/>
        </w:trPr>
        <w:tc>
          <w:tcPr>
            <w:tcW w:w="1463" w:type="dxa"/>
          </w:tcPr>
          <w:p w:rsidR="005C1ACD" w:rsidRPr="00E70599" w:rsidRDefault="005C1ACD" w:rsidP="00E53D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E53D36">
        <w:trPr>
          <w:trHeight w:val="157"/>
        </w:trPr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0xBB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0x1</w:t>
            </w:r>
            <w:r>
              <w:t>B</w:t>
            </w:r>
          </w:p>
        </w:tc>
      </w:tr>
      <w:tr w:rsidR="005C1ACD" w:rsidRPr="00E70599" w:rsidTr="00E53D36">
        <w:trPr>
          <w:trHeight w:val="21"/>
        </w:trPr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E53D36">
        <w:trPr>
          <w:trHeight w:val="21"/>
        </w:trPr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E53D36">
        <w:trPr>
          <w:trHeight w:val="21"/>
        </w:trPr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E53D36">
        <w:trPr>
          <w:trHeight w:val="21"/>
        </w:trPr>
        <w:tc>
          <w:tcPr>
            <w:tcW w:w="1463" w:type="dxa"/>
          </w:tcPr>
          <w:p w:rsidR="005C1ACD" w:rsidRPr="00E70599" w:rsidRDefault="005C1ACD" w:rsidP="00E53D3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E53D36">
        <w:tc>
          <w:tcPr>
            <w:tcW w:w="1463" w:type="dxa"/>
          </w:tcPr>
          <w:p w:rsidR="005C1ACD" w:rsidRPr="00E70599" w:rsidRDefault="005C1ACD" w:rsidP="00E53D36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E53D36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356267">
      <w:pPr>
        <w:ind w:left="840"/>
      </w:pPr>
    </w:p>
    <w:p w:rsidR="005C1ACD" w:rsidRPr="00356267" w:rsidRDefault="005C1ACD" w:rsidP="00356267">
      <w:pPr>
        <w:ind w:left="840"/>
      </w:pPr>
      <w:r>
        <w:tab/>
      </w:r>
      <w:r>
        <w:tab/>
      </w:r>
      <w:r>
        <w:rPr>
          <w:rFonts w:hint="eastAsia"/>
        </w:rPr>
        <w:t>回机械原点，文件接收初始化。</w:t>
      </w:r>
      <w:r>
        <w:tab/>
      </w:r>
    </w:p>
    <w:p w:rsidR="005C1ACD" w:rsidRDefault="005C1ACD" w:rsidP="002E018C">
      <w:pPr>
        <w:pStyle w:val="Heading2"/>
      </w:pPr>
      <w:r>
        <w:t>21</w:t>
      </w:r>
      <w:r>
        <w:rPr>
          <w:rFonts w:hint="eastAsia"/>
        </w:rPr>
        <w:t>、读机器状态（</w:t>
      </w:r>
      <w:r>
        <w:t>AA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）</w:t>
      </w:r>
    </w:p>
    <w:p w:rsidR="005C1ACD" w:rsidRDefault="005C1ACD" w:rsidP="002E018C">
      <w:pPr>
        <w:ind w:left="840"/>
      </w:pPr>
      <w:r>
        <w:rPr>
          <w:rFonts w:hint="eastAsia"/>
        </w:rPr>
        <w:t>上位机：</w:t>
      </w:r>
    </w:p>
    <w:p w:rsidR="005C1ACD" w:rsidRDefault="005C1ACD" w:rsidP="002E018C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0x20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2E018C">
      <w:pPr>
        <w:ind w:left="840"/>
      </w:pPr>
    </w:p>
    <w:p w:rsidR="005C1ACD" w:rsidRDefault="005C1ACD" w:rsidP="002E018C">
      <w:pPr>
        <w:ind w:left="840"/>
      </w:pPr>
      <w:r>
        <w:rPr>
          <w:rFonts w:hint="eastAsia"/>
        </w:rPr>
        <w:t>下位机返回：</w:t>
      </w:r>
    </w:p>
    <w:p w:rsidR="005C1ACD" w:rsidRDefault="005C1ACD" w:rsidP="002E018C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0x20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A25B6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2E018C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2E018C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2E018C">
      <w:pPr>
        <w:ind w:left="840"/>
      </w:pPr>
    </w:p>
    <w:p w:rsidR="005C1ACD" w:rsidRDefault="005C1ACD" w:rsidP="00A25B68">
      <w:pPr>
        <w:pStyle w:val="Heading2"/>
      </w:pPr>
      <w:r>
        <w:t>22</w:t>
      </w:r>
      <w:r>
        <w:rPr>
          <w:rFonts w:hint="eastAsia"/>
        </w:rPr>
        <w:t>、读版本信息（</w:t>
      </w:r>
      <w:r>
        <w:t>AA</w:t>
      </w:r>
      <w:r>
        <w:rPr>
          <w:rFonts w:hint="eastAsia"/>
        </w:rPr>
        <w:t>、</w:t>
      </w:r>
      <w:r>
        <w:t>21</w:t>
      </w:r>
      <w:r>
        <w:rPr>
          <w:rFonts w:hint="eastAsia"/>
        </w:rPr>
        <w:t>）</w:t>
      </w:r>
    </w:p>
    <w:p w:rsidR="005C1ACD" w:rsidRDefault="005C1ACD" w:rsidP="00A25B68">
      <w:pPr>
        <w:ind w:left="840"/>
      </w:pPr>
      <w:r>
        <w:rPr>
          <w:rFonts w:hint="eastAsia"/>
        </w:rPr>
        <w:t>上位机：</w:t>
      </w:r>
    </w:p>
    <w:p w:rsidR="005C1ACD" w:rsidRDefault="005C1ACD" w:rsidP="00A25B68">
      <w:pPr>
        <w:ind w:left="840"/>
      </w:pPr>
      <w: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5C7DBB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5C7DBB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5C7DBB">
        <w:trPr>
          <w:trHeight w:val="144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5C7DBB">
        <w:trPr>
          <w:trHeight w:val="161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5C7DBB">
        <w:trPr>
          <w:trHeight w:val="211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5C7DBB">
        <w:trPr>
          <w:trHeight w:val="88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A25B6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0x21</w:t>
            </w:r>
          </w:p>
        </w:tc>
      </w:tr>
      <w:tr w:rsidR="005C1ACD" w:rsidRPr="00E70599" w:rsidTr="005C7DBB">
        <w:trPr>
          <w:trHeight w:val="88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0x00</w:t>
            </w:r>
          </w:p>
        </w:tc>
      </w:tr>
      <w:tr w:rsidR="005C1ACD" w:rsidRPr="00E70599" w:rsidTr="005C7DBB">
        <w:trPr>
          <w:trHeight w:val="88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5C7DBB">
        <w:trPr>
          <w:trHeight w:val="132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5C7DBB">
        <w:trPr>
          <w:trHeight w:val="149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5C7DBB">
        <w:trPr>
          <w:trHeight w:val="149"/>
        </w:trPr>
        <w:tc>
          <w:tcPr>
            <w:tcW w:w="1255" w:type="dxa"/>
          </w:tcPr>
          <w:p w:rsidR="005C1ACD" w:rsidRPr="00E70599" w:rsidRDefault="005C1ACD" w:rsidP="005C7DBB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A25B68">
      <w:pPr>
        <w:ind w:left="840"/>
      </w:pPr>
    </w:p>
    <w:p w:rsidR="005C1ACD" w:rsidRDefault="005C1ACD" w:rsidP="00A25B68">
      <w:pPr>
        <w:ind w:left="840"/>
      </w:pPr>
      <w:r>
        <w:rPr>
          <w:rFonts w:hint="eastAsia"/>
        </w:rPr>
        <w:t>下位机返回：</w:t>
      </w:r>
    </w:p>
    <w:p w:rsidR="005C1ACD" w:rsidRDefault="005C1ACD" w:rsidP="00A25B68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5C7DBB">
        <w:trPr>
          <w:trHeight w:val="158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5C7DBB">
        <w:trPr>
          <w:trHeight w:val="157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读命令</w:t>
            </w:r>
            <w:r w:rsidRPr="00E70599">
              <w:t>0xAA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A25B68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0x21</w:t>
            </w:r>
          </w:p>
        </w:tc>
      </w:tr>
      <w:tr w:rsidR="005C1ACD" w:rsidRPr="00E70599" w:rsidTr="005C7DBB">
        <w:trPr>
          <w:trHeight w:val="21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A25B68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0x0D</w:t>
            </w:r>
          </w:p>
        </w:tc>
      </w:tr>
      <w:tr w:rsidR="005C1ACD" w:rsidRPr="00E70599" w:rsidTr="005C7DBB">
        <w:trPr>
          <w:trHeight w:val="21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5C7DBB">
        <w:trPr>
          <w:trHeight w:val="21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5C7DBB">
        <w:trPr>
          <w:trHeight w:val="21"/>
        </w:trPr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5C7DBB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A25B68">
            <w:pPr>
              <w:jc w:val="center"/>
            </w:pPr>
            <w:r w:rsidRPr="00E70599">
              <w:t>11~1B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版本信息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A25B68">
            <w:pPr>
              <w:jc w:val="center"/>
            </w:pPr>
            <w:r w:rsidRPr="00E70599">
              <w:t>1C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5C7DBB">
        <w:tc>
          <w:tcPr>
            <w:tcW w:w="1463" w:type="dxa"/>
          </w:tcPr>
          <w:p w:rsidR="005C1ACD" w:rsidRPr="00E70599" w:rsidRDefault="005C1ACD" w:rsidP="00A25B68">
            <w:pPr>
              <w:jc w:val="center"/>
            </w:pPr>
            <w:r w:rsidRPr="00E70599">
              <w:t>1D</w:t>
            </w:r>
          </w:p>
        </w:tc>
        <w:tc>
          <w:tcPr>
            <w:tcW w:w="3780" w:type="dxa"/>
          </w:tcPr>
          <w:p w:rsidR="005C1ACD" w:rsidRPr="00E70599" w:rsidRDefault="005C1ACD" w:rsidP="005C7DBB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A25B68">
      <w:pPr>
        <w:ind w:left="840"/>
      </w:pPr>
    </w:p>
    <w:p w:rsidR="005C1ACD" w:rsidRDefault="005C1ACD" w:rsidP="002E018C">
      <w:pPr>
        <w:ind w:left="840"/>
        <w:rPr>
          <w:rFonts w:ascii="宋体"/>
          <w:sz w:val="24"/>
        </w:rPr>
      </w:pPr>
    </w:p>
    <w:p w:rsidR="005C1ACD" w:rsidRDefault="005C1ACD" w:rsidP="002E018C">
      <w:pPr>
        <w:pStyle w:val="Heading2"/>
      </w:pPr>
      <w:r>
        <w:t>23</w:t>
      </w:r>
      <w:r>
        <w:rPr>
          <w:rFonts w:hint="eastAsia"/>
        </w:rPr>
        <w:t>、写刻绘文件（</w:t>
      </w:r>
      <w:r>
        <w:t>CC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）</w:t>
      </w:r>
    </w:p>
    <w:p w:rsidR="005C1ACD" w:rsidRDefault="005C1ACD" w:rsidP="002E018C">
      <w:pPr>
        <w:ind w:left="840"/>
      </w:pPr>
      <w:r>
        <w:t xml:space="preserve">  </w:t>
      </w:r>
      <w:r>
        <w:rPr>
          <w:rFonts w:hint="eastAsia"/>
        </w:rPr>
        <w:t>上位机：第一帧</w:t>
      </w:r>
    </w:p>
    <w:p w:rsidR="005C1ACD" w:rsidRDefault="005C1ACD" w:rsidP="002E018C">
      <w:pPr>
        <w:ind w:left="840"/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0xCC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1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0x30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DF22E3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0x14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FF1A40">
            <w:pPr>
              <w:jc w:val="center"/>
            </w:pPr>
            <w:r w:rsidRPr="00E70599">
              <w:t>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文件长度低字节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文件长度次低字节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060" w:type="dxa"/>
          </w:tcPr>
          <w:p w:rsidR="005C1ACD" w:rsidRPr="00E70599" w:rsidRDefault="005C1ACD" w:rsidP="00FF1A40">
            <w:pPr>
              <w:jc w:val="center"/>
            </w:pPr>
            <w:r w:rsidRPr="00E70599">
              <w:rPr>
                <w:rFonts w:hint="eastAsia"/>
              </w:rPr>
              <w:t>文件长度次高字节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文件长度高字节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FF1A40">
            <w:pPr>
              <w:jc w:val="center"/>
            </w:pPr>
            <w:r w:rsidRPr="00E70599">
              <w:t>12~27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文件名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28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29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rPr>
          <w:trHeight w:val="149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30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FF1A40">
      <w:pPr>
        <w:ind w:left="840"/>
      </w:pPr>
      <w:r>
        <w:tab/>
      </w:r>
      <w:r>
        <w:tab/>
      </w:r>
      <w:r>
        <w:tab/>
      </w:r>
    </w:p>
    <w:p w:rsidR="005C1ACD" w:rsidRDefault="005C1ACD" w:rsidP="00FF1A40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文件名：</w:t>
      </w:r>
      <w:r>
        <w:t>16</w:t>
      </w:r>
      <w:r>
        <w:rPr>
          <w:rFonts w:hint="eastAsia"/>
        </w:rPr>
        <w:t>字符长度</w:t>
      </w:r>
      <w:r>
        <w:t>ASCII</w:t>
      </w:r>
      <w:r>
        <w:rPr>
          <w:rFonts w:hint="eastAsia"/>
        </w:rPr>
        <w:t>码</w:t>
      </w:r>
    </w:p>
    <w:p w:rsidR="005C1ACD" w:rsidRDefault="005C1ACD" w:rsidP="00FF1A40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文件长度：</w:t>
      </w:r>
      <w:r>
        <w:t>4</w:t>
      </w:r>
      <w:r>
        <w:rPr>
          <w:rFonts w:hint="eastAsia"/>
        </w:rPr>
        <w:t>字节无符号整型</w:t>
      </w:r>
    </w:p>
    <w:p w:rsidR="005C1ACD" w:rsidRDefault="005C1ACD" w:rsidP="002E018C">
      <w:pPr>
        <w:ind w:left="840"/>
      </w:pPr>
    </w:p>
    <w:p w:rsidR="005C1ACD" w:rsidRDefault="005C1ACD" w:rsidP="002E018C">
      <w:pPr>
        <w:ind w:left="840"/>
      </w:pPr>
      <w:r>
        <w:rPr>
          <w:rFonts w:hint="eastAsia"/>
        </w:rPr>
        <w:t>第二帧及以后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cantSplit/>
          <w:trHeight w:val="195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rPr>
          <w:trHeight w:val="144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rPr>
          <w:trHeight w:val="16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0xCC</w:t>
            </w:r>
          </w:p>
        </w:tc>
      </w:tr>
      <w:tr w:rsidR="005C1ACD" w:rsidRPr="00E70599" w:rsidTr="00CE2B7E">
        <w:trPr>
          <w:trHeight w:val="211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06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0~0xFF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0x30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</w:t>
            </w:r>
            <w:r w:rsidRPr="00E70599">
              <w:t>N</w:t>
            </w:r>
            <w:r w:rsidRPr="00E70599">
              <w:rPr>
                <w:rFonts w:hint="eastAsia"/>
              </w:rPr>
              <w:t>低字节</w:t>
            </w:r>
          </w:p>
        </w:tc>
      </w:tr>
      <w:tr w:rsidR="005C1ACD" w:rsidRPr="00E70599" w:rsidTr="00CE2B7E">
        <w:trPr>
          <w:trHeight w:val="88"/>
        </w:trPr>
        <w:tc>
          <w:tcPr>
            <w:tcW w:w="1255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数据长度</w:t>
            </w:r>
            <w:r w:rsidRPr="00E70599">
              <w:t>N</w:t>
            </w:r>
            <w:r w:rsidRPr="00E70599">
              <w:rPr>
                <w:rFonts w:hint="eastAsia"/>
              </w:rPr>
              <w:t>高字节</w:t>
            </w:r>
          </w:p>
        </w:tc>
      </w:tr>
      <w:tr w:rsidR="005C1ACD" w:rsidRPr="00E70599" w:rsidTr="00CE2B7E">
        <w:trPr>
          <w:trHeight w:val="132"/>
        </w:trPr>
        <w:tc>
          <w:tcPr>
            <w:tcW w:w="1255" w:type="dxa"/>
          </w:tcPr>
          <w:p w:rsidR="005C1ACD" w:rsidRPr="00E70599" w:rsidRDefault="005C1ACD" w:rsidP="002E018C">
            <w:pPr>
              <w:jc w:val="center"/>
            </w:pPr>
            <w:r w:rsidRPr="00E70599">
              <w:t>8~N+7</w:t>
            </w:r>
          </w:p>
        </w:tc>
        <w:tc>
          <w:tcPr>
            <w:tcW w:w="306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文件数据</w:t>
            </w:r>
          </w:p>
        </w:tc>
      </w:tr>
    </w:tbl>
    <w:p w:rsidR="005C1ACD" w:rsidRDefault="005C1ACD" w:rsidP="002E018C">
      <w:pPr>
        <w:ind w:left="840"/>
      </w:pPr>
      <w:r>
        <w:tab/>
      </w:r>
      <w:r>
        <w:tab/>
      </w:r>
      <w:r>
        <w:tab/>
      </w:r>
    </w:p>
    <w:p w:rsidR="005C1ACD" w:rsidRDefault="005C1ACD" w:rsidP="002E018C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最后一帧序列号为</w:t>
      </w:r>
      <w:r>
        <w:t>0</w:t>
      </w:r>
      <w:r>
        <w:rPr>
          <w:rFonts w:hint="eastAsia"/>
        </w:rPr>
        <w:t>，序列号大于</w:t>
      </w:r>
      <w:r>
        <w:t>0xFF</w:t>
      </w:r>
      <w:r>
        <w:rPr>
          <w:rFonts w:hint="eastAsia"/>
        </w:rPr>
        <w:t>时，循环从</w:t>
      </w:r>
      <w:r>
        <w:t>2</w:t>
      </w:r>
      <w:r>
        <w:rPr>
          <w:rFonts w:hint="eastAsia"/>
        </w:rPr>
        <w:t>开始</w:t>
      </w:r>
    </w:p>
    <w:p w:rsidR="005C1ACD" w:rsidRPr="00067CE8" w:rsidRDefault="005C1ACD" w:rsidP="002E018C">
      <w:pPr>
        <w:ind w:left="840"/>
      </w:pPr>
    </w:p>
    <w:p w:rsidR="005C1ACD" w:rsidRDefault="005C1ACD" w:rsidP="002E018C">
      <w:pPr>
        <w:ind w:left="840"/>
      </w:pPr>
      <w:r>
        <w:rPr>
          <w:rFonts w:hint="eastAsia"/>
        </w:rPr>
        <w:t>下位机返回：</w:t>
      </w:r>
    </w:p>
    <w:p w:rsidR="005C1ACD" w:rsidRDefault="005C1ACD" w:rsidP="002E018C">
      <w:pPr>
        <w:ind w:left="840"/>
      </w:pPr>
      <w:r>
        <w:tab/>
      </w:r>
      <w: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5C1ACD" w:rsidRPr="00E70599" w:rsidTr="00CE2B7E">
        <w:trPr>
          <w:trHeight w:val="158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  <w:rPr>
                <w:b/>
                <w:bCs/>
              </w:rPr>
            </w:pPr>
            <w:r w:rsidRPr="00E70599">
              <w:rPr>
                <w:rFonts w:hint="eastAsia"/>
                <w:b/>
                <w:bCs/>
              </w:rPr>
              <w:t>值</w:t>
            </w:r>
          </w:p>
        </w:tc>
      </w:tr>
      <w:tr w:rsidR="005C1ACD" w:rsidRPr="00E70599" w:rsidTr="00CE2B7E">
        <w:trPr>
          <w:trHeight w:val="157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0x5A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t>0xA5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3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写命令</w:t>
            </w:r>
            <w:r w:rsidRPr="00E70599">
              <w:t>0xCC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4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  <w:szCs w:val="21"/>
              </w:rPr>
              <w:t>序列号</w:t>
            </w:r>
            <w:r w:rsidRPr="00E70599">
              <w:t>0~0xFF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5</w:t>
            </w:r>
          </w:p>
        </w:tc>
        <w:tc>
          <w:tcPr>
            <w:tcW w:w="3780" w:type="dxa"/>
          </w:tcPr>
          <w:p w:rsidR="005C1ACD" w:rsidRPr="00E70599" w:rsidRDefault="005C1ACD" w:rsidP="002E018C">
            <w:pPr>
              <w:jc w:val="center"/>
            </w:pPr>
            <w:r w:rsidRPr="00E70599">
              <w:rPr>
                <w:rFonts w:hint="eastAsia"/>
              </w:rPr>
              <w:t>指令</w:t>
            </w:r>
            <w:r w:rsidRPr="00E70599">
              <w:t>0x30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6</w:t>
            </w:r>
          </w:p>
        </w:tc>
        <w:tc>
          <w:tcPr>
            <w:tcW w:w="3780" w:type="dxa"/>
          </w:tcPr>
          <w:p w:rsidR="005C1ACD" w:rsidRPr="00E70599" w:rsidRDefault="005C1ACD" w:rsidP="00DF22E3">
            <w:pPr>
              <w:jc w:val="center"/>
            </w:pPr>
            <w:r w:rsidRPr="00E70599">
              <w:rPr>
                <w:rFonts w:hint="eastAsia"/>
              </w:rPr>
              <w:t>数据长度低字节</w:t>
            </w:r>
            <w:r w:rsidRPr="00E70599">
              <w:t>0x02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7</w:t>
            </w:r>
          </w:p>
        </w:tc>
        <w:tc>
          <w:tcPr>
            <w:tcW w:w="3780" w:type="dxa"/>
          </w:tcPr>
          <w:p w:rsidR="005C1ACD" w:rsidRPr="00E70599" w:rsidRDefault="005C1ACD" w:rsidP="00067CE8">
            <w:pPr>
              <w:jc w:val="center"/>
            </w:pPr>
            <w:r w:rsidRPr="00E70599">
              <w:rPr>
                <w:rFonts w:hint="eastAsia"/>
              </w:rPr>
              <w:t>数据长度高字节</w:t>
            </w:r>
            <w:r w:rsidRPr="00E70599">
              <w:t>0x00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8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机器状态</w:t>
            </w:r>
          </w:p>
        </w:tc>
      </w:tr>
      <w:tr w:rsidR="005C1ACD" w:rsidRPr="00E70599" w:rsidTr="00CE2B7E">
        <w:trPr>
          <w:trHeight w:val="21"/>
        </w:trPr>
        <w:tc>
          <w:tcPr>
            <w:tcW w:w="1463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t>9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结果码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10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检验码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11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tabs>
                <w:tab w:val="left" w:pos="420"/>
                <w:tab w:val="center" w:pos="2089"/>
              </w:tabs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0x0D</w:t>
            </w:r>
          </w:p>
        </w:tc>
      </w:tr>
      <w:tr w:rsidR="005C1ACD" w:rsidRPr="00E70599" w:rsidTr="00CE2B7E">
        <w:tc>
          <w:tcPr>
            <w:tcW w:w="1463" w:type="dxa"/>
          </w:tcPr>
          <w:p w:rsidR="005C1ACD" w:rsidRPr="00E70599" w:rsidRDefault="005C1ACD" w:rsidP="00CE2B7E">
            <w:pPr>
              <w:jc w:val="center"/>
            </w:pPr>
            <w:r w:rsidRPr="00E70599">
              <w:t>12</w:t>
            </w:r>
          </w:p>
        </w:tc>
        <w:tc>
          <w:tcPr>
            <w:tcW w:w="3780" w:type="dxa"/>
          </w:tcPr>
          <w:p w:rsidR="005C1ACD" w:rsidRPr="00E70599" w:rsidRDefault="005C1ACD" w:rsidP="00CE2B7E">
            <w:pPr>
              <w:jc w:val="center"/>
            </w:pPr>
            <w:r w:rsidRPr="00E70599">
              <w:rPr>
                <w:rFonts w:hint="eastAsia"/>
              </w:rPr>
              <w:t>结束字符</w:t>
            </w:r>
            <w:r w:rsidRPr="00E70599">
              <w:t>0x0A</w:t>
            </w:r>
          </w:p>
        </w:tc>
      </w:tr>
    </w:tbl>
    <w:p w:rsidR="005C1ACD" w:rsidRDefault="005C1ACD" w:rsidP="002E018C">
      <w:pPr>
        <w:ind w:left="840"/>
      </w:pPr>
    </w:p>
    <w:p w:rsidR="005C1ACD" w:rsidRDefault="005C1ACD" w:rsidP="004303EF">
      <w:pPr>
        <w:pStyle w:val="Heading1"/>
      </w:pPr>
      <w:r>
        <w:rPr>
          <w:rFonts w:hint="eastAsia"/>
        </w:rPr>
        <w:t>四、机器状态说明</w:t>
      </w:r>
    </w:p>
    <w:p w:rsidR="005C1ACD" w:rsidRDefault="005C1ACD" w:rsidP="004303EF">
      <w:pPr>
        <w:ind w:firstLineChars="100" w:firstLine="210"/>
      </w:pPr>
      <w:r>
        <w:rPr>
          <w:rFonts w:hint="eastAsia"/>
        </w:rPr>
        <w:t>机器状态返回码从高位到低位结构为：</w:t>
      </w:r>
    </w:p>
    <w:p w:rsidR="005C1ACD" w:rsidRDefault="005C1ACD" w:rsidP="004303EF">
      <w:pPr>
        <w:ind w:firstLineChars="400" w:firstLine="840"/>
      </w:pPr>
      <w:r>
        <w:t>0  0  0  0  0  X  X  X</w:t>
      </w:r>
    </w:p>
    <w:p w:rsidR="005C1ACD" w:rsidRDefault="005C1ACD" w:rsidP="00190FF8">
      <w:pPr>
        <w:ind w:firstLineChars="400" w:firstLine="840"/>
      </w:pPr>
      <w:r>
        <w:rPr>
          <w:noProof/>
        </w:rPr>
        <w:pict>
          <v:line id="_x0000_s1026" style="position:absolute;left:0;text-align:left;z-index:251658240" from="123.75pt,1.2pt" to="123.75pt,40.2pt"/>
        </w:pict>
      </w:r>
      <w:r>
        <w:rPr>
          <w:noProof/>
        </w:rPr>
        <w:pict>
          <v:line id="_x0000_s1027" style="position:absolute;left:0;text-align:left;z-index:251655168" from="150pt,1pt" to="150pt,24.25pt"/>
        </w:pict>
      </w:r>
      <w:r>
        <w:rPr>
          <w:noProof/>
        </w:rPr>
        <w:pict>
          <v:line id="_x0000_s1028" style="position:absolute;left:0;text-align:left;z-index:251660288" from="114pt,.45pt" to="129.75pt,1pt"/>
        </w:pict>
      </w:r>
      <w:r>
        <w:rPr>
          <w:noProof/>
        </w:rPr>
        <w:pict>
          <v:line id="_x0000_s1029" style="position:absolute;left:0;text-align:left;z-index:251656192" from="135.75pt,.25pt" to="168.75pt,.25pt"/>
        </w:pict>
      </w:r>
      <w:r>
        <w:tab/>
      </w:r>
      <w:r>
        <w:tab/>
      </w:r>
    </w:p>
    <w:p w:rsidR="005C1ACD" w:rsidRDefault="005C1ACD" w:rsidP="004303EF">
      <w:r>
        <w:rPr>
          <w:noProof/>
        </w:rPr>
        <w:pict>
          <v:line id="_x0000_s1030" style="position:absolute;left:0;text-align:left;z-index:251657216" from="150pt,9.05pt" to="171pt,9.05pt">
            <v:stroke endarrow="block"/>
          </v:line>
        </w:pict>
      </w:r>
      <w:r>
        <w:t xml:space="preserve">                                  </w:t>
      </w:r>
      <w:r>
        <w:rPr>
          <w:rFonts w:hint="eastAsia"/>
        </w:rPr>
        <w:t>刻绘状态（</w:t>
      </w:r>
      <w:r>
        <w:t>00</w:t>
      </w:r>
      <w:r>
        <w:rPr>
          <w:rFonts w:hint="eastAsia"/>
        </w:rPr>
        <w:t>：空闲；</w:t>
      </w:r>
      <w:r>
        <w:t>01</w:t>
      </w:r>
      <w:r>
        <w:rPr>
          <w:rFonts w:hint="eastAsia"/>
        </w:rPr>
        <w:t>：刻绘中；</w:t>
      </w:r>
      <w:r>
        <w:t xml:space="preserve"> 10</w:t>
      </w:r>
      <w:r>
        <w:rPr>
          <w:rFonts w:hint="eastAsia"/>
        </w:rPr>
        <w:t>和</w:t>
      </w:r>
      <w:r>
        <w:t>11</w:t>
      </w:r>
      <w:r>
        <w:rPr>
          <w:rFonts w:hint="eastAsia"/>
        </w:rPr>
        <w:t>待定）</w:t>
      </w:r>
      <w:r>
        <w:t xml:space="preserve">                               </w:t>
      </w:r>
    </w:p>
    <w:p w:rsidR="005C1ACD" w:rsidRDefault="005C1ACD" w:rsidP="00190FF8">
      <w:pPr>
        <w:ind w:firstLineChars="200" w:firstLine="420"/>
      </w:pPr>
      <w:r>
        <w:rPr>
          <w:noProof/>
        </w:rPr>
        <w:pict>
          <v:line id="_x0000_s1031" style="position:absolute;left:0;text-align:left;z-index:251659264" from="124.5pt,9.15pt" to="171pt,9.15pt">
            <v:stroke endarrow="block"/>
          </v:line>
        </w:pict>
      </w:r>
      <w:r>
        <w:t xml:space="preserve">                              </w:t>
      </w:r>
      <w:r>
        <w:rPr>
          <w:rFonts w:hint="eastAsia"/>
        </w:rPr>
        <w:t>限位状态（</w:t>
      </w:r>
      <w:r>
        <w:t>0</w:t>
      </w:r>
      <w:r>
        <w:rPr>
          <w:rFonts w:hint="eastAsia"/>
        </w:rPr>
        <w:t>不限位</w:t>
      </w:r>
      <w:r>
        <w:t xml:space="preserve"> 1</w:t>
      </w:r>
      <w:r>
        <w:rPr>
          <w:rFonts w:hint="eastAsia"/>
        </w:rPr>
        <w:t>限位）</w:t>
      </w:r>
    </w:p>
    <w:p w:rsidR="005C1ACD" w:rsidRDefault="005C1ACD" w:rsidP="00842435">
      <w:pPr>
        <w:pStyle w:val="Heading1"/>
      </w:pPr>
      <w:r>
        <w:rPr>
          <w:rFonts w:hint="eastAsia"/>
        </w:rPr>
        <w:t>五、返回结果码说明</w:t>
      </w:r>
    </w:p>
    <w:p w:rsidR="005C1ACD" w:rsidRDefault="005C1ACD" w:rsidP="00842435">
      <w:r>
        <w:tab/>
      </w:r>
      <w:r>
        <w:tab/>
        <w:t>0x00:</w:t>
      </w:r>
      <w:r>
        <w:tab/>
      </w:r>
      <w:r>
        <w:rPr>
          <w:rFonts w:hint="eastAsia"/>
        </w:rPr>
        <w:t>指令处理成功</w:t>
      </w:r>
    </w:p>
    <w:p w:rsidR="005C1ACD" w:rsidRDefault="005C1ACD" w:rsidP="00842435">
      <w:r>
        <w:tab/>
      </w:r>
      <w:r>
        <w:tab/>
        <w:t>0x01:</w:t>
      </w:r>
      <w:r>
        <w:tab/>
      </w:r>
      <w:r>
        <w:rPr>
          <w:rFonts w:hint="eastAsia"/>
        </w:rPr>
        <w:t>写参数错误</w:t>
      </w:r>
    </w:p>
    <w:p w:rsidR="005C1ACD" w:rsidRDefault="005C1ACD" w:rsidP="00842435">
      <w:r>
        <w:tab/>
      </w:r>
      <w:r>
        <w:tab/>
        <w:t>0x02:</w:t>
      </w:r>
      <w:r>
        <w:tab/>
      </w:r>
      <w:r>
        <w:rPr>
          <w:rFonts w:hint="eastAsia"/>
        </w:rPr>
        <w:t>参数值不正确</w:t>
      </w:r>
    </w:p>
    <w:p w:rsidR="005C1ACD" w:rsidRDefault="005C1ACD" w:rsidP="00842435">
      <w:r>
        <w:tab/>
      </w:r>
      <w:r>
        <w:tab/>
        <w:t>0x03:</w:t>
      </w:r>
      <w:r>
        <w:tab/>
      </w:r>
      <w:r>
        <w:rPr>
          <w:rFonts w:hint="eastAsia"/>
        </w:rPr>
        <w:t>机器</w:t>
      </w:r>
      <w:r>
        <w:t>ID</w:t>
      </w:r>
      <w:r>
        <w:rPr>
          <w:rFonts w:hint="eastAsia"/>
        </w:rPr>
        <w:t>号已设置，不能重复设置</w:t>
      </w:r>
    </w:p>
    <w:p w:rsidR="005C1ACD" w:rsidRDefault="005C1ACD" w:rsidP="00842435">
      <w:r>
        <w:tab/>
      </w:r>
      <w:r>
        <w:tab/>
        <w:t>0x04:</w:t>
      </w:r>
      <w:r>
        <w:tab/>
      </w:r>
      <w:r>
        <w:rPr>
          <w:rFonts w:hint="eastAsia"/>
        </w:rPr>
        <w:t>不支持的指令</w:t>
      </w:r>
    </w:p>
    <w:p w:rsidR="005C1ACD" w:rsidRPr="00903966" w:rsidRDefault="005C1ACD" w:rsidP="00842435">
      <w:r>
        <w:tab/>
      </w:r>
      <w:r>
        <w:tab/>
        <w:t>0x05:</w:t>
      </w:r>
      <w:r>
        <w:tab/>
      </w:r>
      <w:r>
        <w:rPr>
          <w:rFonts w:hint="eastAsia"/>
        </w:rPr>
        <w:t>接收缓冲区满，不要继续发数据</w:t>
      </w:r>
      <w:r>
        <w:tab/>
      </w:r>
      <w:r>
        <w:tab/>
      </w:r>
    </w:p>
    <w:p w:rsidR="005C1ACD" w:rsidRDefault="005C1ACD" w:rsidP="00842435">
      <w:r>
        <w:tab/>
      </w:r>
      <w:r>
        <w:tab/>
        <w:t>0x06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帧序号错</w:t>
      </w:r>
    </w:p>
    <w:p w:rsidR="005C1ACD" w:rsidRDefault="005C1ACD" w:rsidP="00842435">
      <w:r>
        <w:tab/>
      </w:r>
      <w:r>
        <w:tab/>
        <w:t>0x07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文件接收长度与文件大小不一致</w:t>
      </w:r>
    </w:p>
    <w:p w:rsidR="005C1ACD" w:rsidRDefault="005C1ACD" w:rsidP="00842435">
      <w:r>
        <w:tab/>
      </w:r>
      <w:r>
        <w:tab/>
        <w:t>0x08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接收缓冲区满，请等到缓冲区空时重发此帧（发读状态帧查询缓冲区）</w:t>
      </w:r>
    </w:p>
    <w:p w:rsidR="005C1ACD" w:rsidRDefault="005C1ACD" w:rsidP="00842435">
      <w:r>
        <w:tab/>
      </w:r>
      <w:r>
        <w:tab/>
        <w:t>0x09</w:t>
      </w:r>
      <w:r>
        <w:rPr>
          <w:rFonts w:hint="eastAsia"/>
        </w:rPr>
        <w:t>：</w:t>
      </w:r>
      <w:r>
        <w:t xml:space="preserve">  </w:t>
      </w:r>
      <w:r>
        <w:tab/>
      </w:r>
      <w:r>
        <w:rPr>
          <w:rFonts w:hint="eastAsia"/>
        </w:rPr>
        <w:t>上一文件没有刻绘结束。</w:t>
      </w:r>
    </w:p>
    <w:p w:rsidR="005C1ACD" w:rsidRDefault="005C1ACD" w:rsidP="00842435">
      <w:r>
        <w:tab/>
      </w:r>
      <w:r>
        <w:tab/>
        <w:t>0x0A:</w:t>
      </w:r>
      <w:r>
        <w:tab/>
      </w:r>
      <w:r>
        <w:rPr>
          <w:rFonts w:hint="eastAsia"/>
        </w:rPr>
        <w:t>模式错误，服务器密码只能在</w:t>
      </w:r>
      <w:r>
        <w:t>AP</w:t>
      </w:r>
      <w:r>
        <w:rPr>
          <w:rFonts w:hint="eastAsia"/>
        </w:rPr>
        <w:t>模式下设置。</w:t>
      </w:r>
    </w:p>
    <w:p w:rsidR="005C1ACD" w:rsidRPr="00EE5863" w:rsidRDefault="005C1ACD" w:rsidP="00842435">
      <w:r>
        <w:tab/>
      </w:r>
      <w:r>
        <w:tab/>
        <w:t>0x0B:</w:t>
      </w:r>
      <w:r>
        <w:tab/>
      </w:r>
      <w:r>
        <w:rPr>
          <w:rFonts w:hint="eastAsia"/>
        </w:rPr>
        <w:t>状态错。</w:t>
      </w:r>
    </w:p>
    <w:sectPr w:rsidR="005C1ACD" w:rsidRPr="00EE5863" w:rsidSect="00BD7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ACD" w:rsidRDefault="005C1ACD" w:rsidP="007F33A3">
      <w:r>
        <w:separator/>
      </w:r>
    </w:p>
  </w:endnote>
  <w:endnote w:type="continuationSeparator" w:id="0">
    <w:p w:rsidR="005C1ACD" w:rsidRDefault="005C1ACD" w:rsidP="007F3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ACD" w:rsidRDefault="005C1ACD" w:rsidP="007F33A3">
      <w:r>
        <w:separator/>
      </w:r>
    </w:p>
  </w:footnote>
  <w:footnote w:type="continuationSeparator" w:id="0">
    <w:p w:rsidR="005C1ACD" w:rsidRDefault="005C1ACD" w:rsidP="007F3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5D33"/>
    <w:multiLevelType w:val="hybridMultilevel"/>
    <w:tmpl w:val="26446BA2"/>
    <w:lvl w:ilvl="0" w:tplc="FE88589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75E561B"/>
    <w:multiLevelType w:val="hybridMultilevel"/>
    <w:tmpl w:val="4772328A"/>
    <w:lvl w:ilvl="0" w:tplc="F10268C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BF56D32"/>
    <w:multiLevelType w:val="hybridMultilevel"/>
    <w:tmpl w:val="B7A49BB4"/>
    <w:lvl w:ilvl="0" w:tplc="30268F2A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  <w:rPr>
        <w:rFonts w:cs="Times New Roman"/>
      </w:rPr>
    </w:lvl>
  </w:abstractNum>
  <w:abstractNum w:abstractNumId="3">
    <w:nsid w:val="491D1F8D"/>
    <w:multiLevelType w:val="hybridMultilevel"/>
    <w:tmpl w:val="171A856C"/>
    <w:lvl w:ilvl="0" w:tplc="16D8A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4A03D82"/>
    <w:multiLevelType w:val="hybridMultilevel"/>
    <w:tmpl w:val="49CC98AE"/>
    <w:lvl w:ilvl="0" w:tplc="04A452D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7F3B4756"/>
    <w:multiLevelType w:val="hybridMultilevel"/>
    <w:tmpl w:val="36D4E8BC"/>
    <w:lvl w:ilvl="0" w:tplc="AED47FC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33A3"/>
    <w:rsid w:val="000114EB"/>
    <w:rsid w:val="00067CE8"/>
    <w:rsid w:val="00091520"/>
    <w:rsid w:val="000B1908"/>
    <w:rsid w:val="0014273B"/>
    <w:rsid w:val="001451C8"/>
    <w:rsid w:val="00175FA8"/>
    <w:rsid w:val="00190FF8"/>
    <w:rsid w:val="001C68A0"/>
    <w:rsid w:val="00220DC3"/>
    <w:rsid w:val="00285250"/>
    <w:rsid w:val="002A673D"/>
    <w:rsid w:val="002E018C"/>
    <w:rsid w:val="00324839"/>
    <w:rsid w:val="0034198C"/>
    <w:rsid w:val="003553A0"/>
    <w:rsid w:val="00356267"/>
    <w:rsid w:val="003563A1"/>
    <w:rsid w:val="00402A0D"/>
    <w:rsid w:val="004262E2"/>
    <w:rsid w:val="004303EF"/>
    <w:rsid w:val="00433D85"/>
    <w:rsid w:val="00442ED0"/>
    <w:rsid w:val="004567F7"/>
    <w:rsid w:val="00486B4D"/>
    <w:rsid w:val="004C10E7"/>
    <w:rsid w:val="004E1D0B"/>
    <w:rsid w:val="005534F8"/>
    <w:rsid w:val="005B5345"/>
    <w:rsid w:val="005C1ACD"/>
    <w:rsid w:val="005C7DBB"/>
    <w:rsid w:val="00607678"/>
    <w:rsid w:val="006250B4"/>
    <w:rsid w:val="00636D34"/>
    <w:rsid w:val="00642595"/>
    <w:rsid w:val="00673150"/>
    <w:rsid w:val="00774514"/>
    <w:rsid w:val="00777E2A"/>
    <w:rsid w:val="007F33A3"/>
    <w:rsid w:val="007F66CF"/>
    <w:rsid w:val="00842435"/>
    <w:rsid w:val="0086105E"/>
    <w:rsid w:val="00903966"/>
    <w:rsid w:val="00935C9B"/>
    <w:rsid w:val="009542C9"/>
    <w:rsid w:val="00A21293"/>
    <w:rsid w:val="00A25B68"/>
    <w:rsid w:val="00A35CEA"/>
    <w:rsid w:val="00AA60A2"/>
    <w:rsid w:val="00B037B6"/>
    <w:rsid w:val="00B51A6A"/>
    <w:rsid w:val="00B70082"/>
    <w:rsid w:val="00BA0801"/>
    <w:rsid w:val="00BD7FAB"/>
    <w:rsid w:val="00C5440F"/>
    <w:rsid w:val="00C70762"/>
    <w:rsid w:val="00CE2B7E"/>
    <w:rsid w:val="00D05C1B"/>
    <w:rsid w:val="00D1059B"/>
    <w:rsid w:val="00D346D8"/>
    <w:rsid w:val="00DD246B"/>
    <w:rsid w:val="00DF21F5"/>
    <w:rsid w:val="00DF22E3"/>
    <w:rsid w:val="00E400FB"/>
    <w:rsid w:val="00E53D36"/>
    <w:rsid w:val="00E70599"/>
    <w:rsid w:val="00E70AA6"/>
    <w:rsid w:val="00E93572"/>
    <w:rsid w:val="00EB23D5"/>
    <w:rsid w:val="00ED5795"/>
    <w:rsid w:val="00EE5863"/>
    <w:rsid w:val="00EE6E0E"/>
    <w:rsid w:val="00EF6A87"/>
    <w:rsid w:val="00F14E36"/>
    <w:rsid w:val="00F84DBA"/>
    <w:rsid w:val="00FA0493"/>
    <w:rsid w:val="00FA2E2F"/>
    <w:rsid w:val="00FF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A3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35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35CE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42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4259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42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35CEA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35CEA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42595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42595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42595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F33A3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F33A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7F33A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33A3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64259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2595"/>
    <w:rPr>
      <w:rFonts w:ascii="宋体" w:eastAsia="宋体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CE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E2B7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E2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2B7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26865</TotalTime>
  <Pages>24</Pages>
  <Words>1495</Words>
  <Characters>8528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asus</cp:lastModifiedBy>
  <cp:revision>26</cp:revision>
  <dcterms:created xsi:type="dcterms:W3CDTF">2019-11-09T08:44:00Z</dcterms:created>
  <dcterms:modified xsi:type="dcterms:W3CDTF">2020-03-16T11:06:00Z</dcterms:modified>
</cp:coreProperties>
</file>